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29806" w14:textId="72F4F7C7" w:rsidR="00816216" w:rsidRPr="008E0DA3" w:rsidRDefault="00A9038B" w:rsidP="00141A4C">
      <w:pPr>
        <w:pStyle w:val="Title"/>
        <w:rPr>
          <w:rFonts w:ascii="Cambria" w:hAnsi="Cambria"/>
          <w:b/>
          <w:bCs/>
          <w:sz w:val="44"/>
          <w:szCs w:val="16"/>
        </w:rPr>
      </w:pPr>
      <w:r w:rsidRPr="008E0DA3">
        <w:rPr>
          <w:rFonts w:ascii="Cambria" w:hAnsi="Cambria"/>
          <w:b/>
          <w:bCs/>
          <w:sz w:val="44"/>
          <w:szCs w:val="16"/>
        </w:rPr>
        <w:t xml:space="preserve">NodeJS: </w:t>
      </w:r>
      <w:r w:rsidR="008E0DA3" w:rsidRPr="008E0DA3">
        <w:rPr>
          <w:rFonts w:ascii="Cambria" w:hAnsi="Cambria"/>
          <w:b/>
          <w:bCs/>
          <w:sz w:val="44"/>
          <w:szCs w:val="16"/>
        </w:rPr>
        <w:t xml:space="preserve">Intro to Node.js, </w:t>
      </w:r>
      <w:r w:rsidRPr="008E0DA3">
        <w:rPr>
          <w:rFonts w:ascii="Cambria" w:hAnsi="Cambria"/>
          <w:b/>
          <w:bCs/>
          <w:sz w:val="44"/>
          <w:szCs w:val="16"/>
        </w:rPr>
        <w:t>Events and Streams</w:t>
      </w:r>
    </w:p>
    <w:p w14:paraId="243E350B" w14:textId="627250A3" w:rsidR="006270A9" w:rsidRPr="00191FF8" w:rsidRDefault="00BA5E13">
      <w:pPr>
        <w:pStyle w:val="Heading1"/>
        <w:rPr>
          <w:rFonts w:ascii="Cambria" w:hAnsi="Cambria"/>
        </w:rPr>
      </w:pPr>
      <w:r w:rsidRPr="00191FF8">
        <w:rPr>
          <w:rFonts w:ascii="Cambria" w:hAnsi="Cambria"/>
        </w:rPr>
        <w:t>Challenge 1:</w:t>
      </w:r>
    </w:p>
    <w:p w14:paraId="6758B7C3" w14:textId="2C68A7B5" w:rsidR="00BA5E13" w:rsidRPr="00191FF8" w:rsidRDefault="00BA5E13" w:rsidP="00191FF8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 w:rsidRPr="00191FF8">
        <w:rPr>
          <w:rFonts w:ascii="Cambria" w:hAnsi="Cambria"/>
          <w:b/>
          <w:bCs/>
          <w:sz w:val="32"/>
          <w:szCs w:val="32"/>
        </w:rPr>
        <w:t>Hello you</w:t>
      </w:r>
    </w:p>
    <w:p w14:paraId="5476862E" w14:textId="77777777" w:rsidR="00191FF8" w:rsidRDefault="00BA5E13" w:rsidP="00191FF8">
      <w:pPr>
        <w:pStyle w:val="ListBullet"/>
        <w:numPr>
          <w:ilvl w:val="0"/>
          <w:numId w:val="0"/>
        </w:numPr>
        <w:ind w:left="216" w:hanging="216"/>
        <w:rPr>
          <w:rFonts w:ascii="Cambria" w:hAnsi="Cambria"/>
          <w:sz w:val="24"/>
          <w:szCs w:val="24"/>
        </w:rPr>
      </w:pPr>
      <w:proofErr w:type="gramStart"/>
      <w:r w:rsidRPr="00191FF8">
        <w:rPr>
          <w:rFonts w:ascii="Cambria" w:hAnsi="Cambria"/>
          <w:sz w:val="24"/>
          <w:szCs w:val="24"/>
        </w:rPr>
        <w:t>Let's</w:t>
      </w:r>
      <w:proofErr w:type="gramEnd"/>
      <w:r w:rsidRPr="00191FF8">
        <w:rPr>
          <w:rFonts w:ascii="Cambria" w:hAnsi="Cambria"/>
          <w:sz w:val="24"/>
          <w:szCs w:val="24"/>
        </w:rPr>
        <w:t xml:space="preserve"> start with a simple Hello server. </w:t>
      </w:r>
    </w:p>
    <w:p w14:paraId="72C08882" w14:textId="0A2F5257" w:rsidR="00BA5E13" w:rsidRPr="00191FF8" w:rsidRDefault="00BA5E13" w:rsidP="00191FF8">
      <w:pPr>
        <w:pStyle w:val="ListBullet"/>
        <w:numPr>
          <w:ilvl w:val="0"/>
          <w:numId w:val="0"/>
        </w:numPr>
        <w:ind w:left="216" w:hanging="216"/>
        <w:rPr>
          <w:rFonts w:ascii="Cambria" w:hAnsi="Cambria"/>
          <w:sz w:val="24"/>
          <w:szCs w:val="24"/>
        </w:rPr>
      </w:pPr>
      <w:r w:rsidRPr="00191FF8">
        <w:rPr>
          <w:rFonts w:ascii="Cambria" w:hAnsi="Cambria"/>
          <w:sz w:val="24"/>
          <w:szCs w:val="24"/>
        </w:rPr>
        <w:t>Follow the tasks below to create a simple Node server that outputs a greeting.</w:t>
      </w:r>
    </w:p>
    <w:p w14:paraId="145C51F6" w14:textId="08ACBF95" w:rsidR="00BA5E13" w:rsidRPr="00191FF8" w:rsidRDefault="00BA5E13" w:rsidP="00BA5E13">
      <w:pPr>
        <w:pStyle w:val="ListBullet"/>
        <w:rPr>
          <w:rFonts w:ascii="Cambria" w:hAnsi="Cambria"/>
          <w:sz w:val="24"/>
          <w:szCs w:val="24"/>
        </w:rPr>
      </w:pPr>
      <w:r w:rsidRPr="00191FF8">
        <w:rPr>
          <w:rFonts w:ascii="Cambria" w:hAnsi="Cambria"/>
          <w:sz w:val="24"/>
          <w:szCs w:val="24"/>
        </w:rPr>
        <w:t>First, tell the response which status it should have (a successful status is 200).</w:t>
      </w:r>
    </w:p>
    <w:p w14:paraId="663E7D09" w14:textId="32695AC6" w:rsidR="00BA5E13" w:rsidRPr="00191FF8" w:rsidRDefault="00BA5E13" w:rsidP="00BA5E13">
      <w:pPr>
        <w:pStyle w:val="ListBullet"/>
        <w:rPr>
          <w:rFonts w:ascii="Cambria" w:hAnsi="Cambria"/>
          <w:sz w:val="24"/>
          <w:szCs w:val="24"/>
        </w:rPr>
      </w:pPr>
      <w:r w:rsidRPr="00191FF8">
        <w:rPr>
          <w:rFonts w:ascii="Cambria" w:hAnsi="Cambria"/>
          <w:sz w:val="24"/>
          <w:szCs w:val="24"/>
        </w:rPr>
        <w:t>Next, write a message to the response body in the form of "Hello, this is &lt;your name here&gt;"</w:t>
      </w:r>
    </w:p>
    <w:p w14:paraId="43CDF27A" w14:textId="3BF35A20" w:rsidR="001B29CF" w:rsidRDefault="00BA5E13" w:rsidP="00BA5E13">
      <w:pPr>
        <w:pStyle w:val="ListBullet"/>
        <w:rPr>
          <w:rFonts w:ascii="Cambria" w:hAnsi="Cambria"/>
          <w:sz w:val="24"/>
          <w:szCs w:val="24"/>
        </w:rPr>
      </w:pPr>
      <w:r w:rsidRPr="00191FF8">
        <w:rPr>
          <w:rFonts w:ascii="Cambria" w:hAnsi="Cambria"/>
          <w:sz w:val="24"/>
          <w:szCs w:val="24"/>
        </w:rPr>
        <w:t>To finish it up, tell the response to end so the client on the other side knows it has received all the data.</w:t>
      </w:r>
    </w:p>
    <w:p w14:paraId="01D5597E" w14:textId="4EBD861D" w:rsidR="009348D6" w:rsidRDefault="009348D6" w:rsidP="009348D6">
      <w:pPr>
        <w:pStyle w:val="ListBullet"/>
        <w:numPr>
          <w:ilvl w:val="0"/>
          <w:numId w:val="0"/>
        </w:numPr>
        <w:ind w:left="216"/>
        <w:rPr>
          <w:rFonts w:ascii="Cambria" w:hAnsi="Cambria"/>
          <w:sz w:val="24"/>
          <w:szCs w:val="24"/>
        </w:rPr>
      </w:pPr>
    </w:p>
    <w:p w14:paraId="7B11340C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73831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73831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773831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http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5E06A060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3F4371FE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73831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.createServer(</w:t>
      </w:r>
      <w:proofErr w:type="gramEnd"/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function(</w:t>
      </w:r>
      <w:r w:rsidRPr="00773831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request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773831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1979056D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</w:p>
    <w:p w14:paraId="52D1EC81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}).</w:t>
      </w:r>
      <w:proofErr w:type="gramStart"/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listen(</w:t>
      </w:r>
      <w:proofErr w:type="gramEnd"/>
      <w:r w:rsidRPr="00773831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8080</w:t>
      </w:r>
      <w:r w:rsidRPr="00773831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5A6AFCC2" w14:textId="77777777" w:rsidR="00773831" w:rsidRPr="00773831" w:rsidRDefault="00773831" w:rsidP="008C3EDA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57CEF2F5" w14:textId="77777777" w:rsidR="00773831" w:rsidRPr="00191FF8" w:rsidRDefault="00773831" w:rsidP="009348D6">
      <w:pPr>
        <w:pStyle w:val="ListBullet"/>
        <w:numPr>
          <w:ilvl w:val="0"/>
          <w:numId w:val="0"/>
        </w:numPr>
        <w:ind w:left="216"/>
        <w:rPr>
          <w:rFonts w:ascii="Cambria" w:hAnsi="Cambria"/>
          <w:sz w:val="24"/>
          <w:szCs w:val="24"/>
        </w:rPr>
      </w:pPr>
    </w:p>
    <w:p w14:paraId="132CF8CA" w14:textId="6CA5216B" w:rsidR="00BA5E13" w:rsidRPr="00191FF8" w:rsidRDefault="00BA5E13" w:rsidP="00F92EE1">
      <w:pPr>
        <w:pStyle w:val="Heading1"/>
        <w:rPr>
          <w:rFonts w:ascii="Cambria" w:hAnsi="Cambria"/>
        </w:rPr>
      </w:pPr>
      <w:r w:rsidRPr="00191FF8">
        <w:rPr>
          <w:rFonts w:ascii="Cambria" w:hAnsi="Cambria"/>
        </w:rPr>
        <w:t>Challenge 2:</w:t>
      </w:r>
    </w:p>
    <w:p w14:paraId="1CF42A1A" w14:textId="24758B58" w:rsidR="00F92EE1" w:rsidRPr="00191FF8" w:rsidRDefault="000330E7" w:rsidP="00F92EE1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Convert Blocking</w:t>
      </w:r>
    </w:p>
    <w:p w14:paraId="077D83EE" w14:textId="77777777" w:rsidR="003E6782" w:rsidRDefault="006D722E" w:rsidP="003E6782">
      <w:pPr>
        <w:pStyle w:val="ListBullet"/>
        <w:numPr>
          <w:ilvl w:val="0"/>
          <w:numId w:val="0"/>
        </w:numPr>
        <w:ind w:left="216" w:hanging="216"/>
        <w:jc w:val="both"/>
        <w:rPr>
          <w:rFonts w:ascii="Cambria" w:hAnsi="Cambria"/>
          <w:sz w:val="24"/>
          <w:szCs w:val="24"/>
        </w:rPr>
      </w:pPr>
      <w:proofErr w:type="gramStart"/>
      <w:r w:rsidRPr="006D722E">
        <w:rPr>
          <w:rFonts w:ascii="Cambria" w:hAnsi="Cambria"/>
          <w:sz w:val="24"/>
          <w:szCs w:val="24"/>
        </w:rPr>
        <w:t>Here's</w:t>
      </w:r>
      <w:proofErr w:type="gramEnd"/>
      <w:r w:rsidRPr="006D722E">
        <w:rPr>
          <w:rFonts w:ascii="Cambria" w:hAnsi="Cambria"/>
          <w:sz w:val="24"/>
          <w:szCs w:val="24"/>
        </w:rPr>
        <w:t xml:space="preserve"> some code that is reading a file off the</w:t>
      </w:r>
      <w:r>
        <w:rPr>
          <w:rFonts w:ascii="Cambria" w:hAnsi="Cambria"/>
          <w:sz w:val="24"/>
          <w:szCs w:val="24"/>
        </w:rPr>
        <w:t xml:space="preserve"> file-system using the blocking </w:t>
      </w:r>
      <w:r w:rsidRPr="006D722E">
        <w:rPr>
          <w:rFonts w:ascii="Cambria" w:hAnsi="Cambria"/>
          <w:sz w:val="24"/>
          <w:szCs w:val="24"/>
        </w:rPr>
        <w:t>function readFileSync</w:t>
      </w:r>
      <w:r w:rsidR="003E6782">
        <w:rPr>
          <w:rFonts w:ascii="Cambria" w:hAnsi="Cambria"/>
          <w:sz w:val="24"/>
          <w:szCs w:val="24"/>
        </w:rPr>
        <w:t>.</w:t>
      </w:r>
    </w:p>
    <w:p w14:paraId="4A2F6141" w14:textId="1E824AD5" w:rsidR="006D722E" w:rsidRPr="006D722E" w:rsidRDefault="006D722E" w:rsidP="003E6782">
      <w:pPr>
        <w:pStyle w:val="ListBullet"/>
        <w:numPr>
          <w:ilvl w:val="0"/>
          <w:numId w:val="0"/>
        </w:numPr>
        <w:ind w:left="216" w:hanging="216"/>
        <w:jc w:val="both"/>
        <w:rPr>
          <w:rFonts w:ascii="Cambria" w:hAnsi="Cambria"/>
          <w:sz w:val="24"/>
          <w:szCs w:val="24"/>
        </w:rPr>
      </w:pPr>
      <w:r w:rsidRPr="006D722E">
        <w:rPr>
          <w:rFonts w:ascii="Cambria" w:hAnsi="Cambria"/>
          <w:sz w:val="24"/>
          <w:szCs w:val="24"/>
        </w:rPr>
        <w:t>Convert the code to be non-blocking using the readFile function instead.</w:t>
      </w:r>
    </w:p>
    <w:p w14:paraId="3AE7596F" w14:textId="75E8B842" w:rsidR="00734A72" w:rsidRPr="00734A72" w:rsidRDefault="00734A72" w:rsidP="00F92EE1">
      <w:pPr>
        <w:pStyle w:val="ListBullet"/>
        <w:rPr>
          <w:rFonts w:ascii="Cambria" w:hAnsi="Cambria"/>
          <w:sz w:val="24"/>
          <w:szCs w:val="24"/>
        </w:rPr>
      </w:pPr>
      <w:r w:rsidRPr="00734A72">
        <w:rPr>
          <w:rFonts w:ascii="Cambria" w:hAnsi="Cambria"/>
          <w:sz w:val="24"/>
          <w:szCs w:val="24"/>
        </w:rPr>
        <w:t>Start by changing the call from </w:t>
      </w:r>
      <w:proofErr w:type="gramStart"/>
      <w:r w:rsidRPr="00734A72">
        <w:rPr>
          <w:rFonts w:ascii="Cambria" w:hAnsi="Cambria"/>
          <w:sz w:val="24"/>
          <w:szCs w:val="24"/>
        </w:rPr>
        <w:t>readFileSync(</w:t>
      </w:r>
      <w:proofErr w:type="gramEnd"/>
      <w:r w:rsidRPr="00734A72">
        <w:rPr>
          <w:rFonts w:ascii="Cambria" w:hAnsi="Cambria"/>
          <w:sz w:val="24"/>
          <w:szCs w:val="24"/>
        </w:rPr>
        <w:t>) to </w:t>
      </w:r>
      <w:r w:rsidR="005B5E06" w:rsidRPr="00734A72">
        <w:rPr>
          <w:rFonts w:ascii="Cambria" w:hAnsi="Cambria"/>
          <w:sz w:val="24"/>
          <w:szCs w:val="24"/>
        </w:rPr>
        <w:t>readFile (</w:t>
      </w:r>
      <w:r w:rsidRPr="00734A72">
        <w:rPr>
          <w:rFonts w:ascii="Cambria" w:hAnsi="Cambria"/>
          <w:sz w:val="24"/>
          <w:szCs w:val="24"/>
        </w:rPr>
        <w:t>).</w:t>
      </w:r>
    </w:p>
    <w:p w14:paraId="1CB40DFA" w14:textId="557B2CC4" w:rsidR="00D85817" w:rsidRDefault="00D85817" w:rsidP="00416B5F">
      <w:pPr>
        <w:pStyle w:val="ListBullet"/>
        <w:rPr>
          <w:rFonts w:ascii="Cambria" w:hAnsi="Cambria"/>
          <w:sz w:val="24"/>
          <w:szCs w:val="24"/>
        </w:rPr>
      </w:pPr>
      <w:r w:rsidRPr="00D85817">
        <w:rPr>
          <w:rFonts w:ascii="Cambria" w:hAnsi="Cambria"/>
          <w:sz w:val="24"/>
          <w:szCs w:val="24"/>
        </w:rPr>
        <w:t>Next, add a callback method to the </w:t>
      </w:r>
      <w:proofErr w:type="gramStart"/>
      <w:r w:rsidRPr="00D85817">
        <w:rPr>
          <w:rFonts w:ascii="Cambria" w:hAnsi="Cambria"/>
          <w:sz w:val="24"/>
          <w:szCs w:val="24"/>
        </w:rPr>
        <w:t>readFile(</w:t>
      </w:r>
      <w:proofErr w:type="gramEnd"/>
      <w:r w:rsidRPr="00D85817">
        <w:rPr>
          <w:rFonts w:ascii="Cambria" w:hAnsi="Cambria"/>
          <w:sz w:val="24"/>
          <w:szCs w:val="24"/>
        </w:rPr>
        <w:t xml:space="preserve">) call. This method should </w:t>
      </w:r>
      <w:r>
        <w:rPr>
          <w:rFonts w:ascii="Cambria" w:hAnsi="Cambria"/>
          <w:sz w:val="24"/>
          <w:szCs w:val="24"/>
        </w:rPr>
        <w:t xml:space="preserve">accept </w:t>
      </w:r>
      <w:r w:rsidRPr="00416B5F">
        <w:rPr>
          <w:rFonts w:ascii="Cambria" w:hAnsi="Cambria"/>
          <w:b/>
          <w:sz w:val="24"/>
          <w:szCs w:val="24"/>
        </w:rPr>
        <w:t>error</w:t>
      </w:r>
      <w:r w:rsidR="00416B5F">
        <w:rPr>
          <w:rFonts w:ascii="Cambria" w:hAnsi="Cambria"/>
          <w:sz w:val="24"/>
          <w:szCs w:val="24"/>
        </w:rPr>
        <w:t xml:space="preserve"> and</w:t>
      </w:r>
      <w:r w:rsidR="00416B5F" w:rsidRPr="00416B5F">
        <w:rPr>
          <w:rFonts w:ascii="Cambria" w:hAnsi="Cambria"/>
          <w:sz w:val="24"/>
          <w:szCs w:val="24"/>
        </w:rPr>
        <w:t xml:space="preserve"> </w:t>
      </w:r>
      <w:r w:rsidR="00416B5F" w:rsidRPr="00416B5F">
        <w:rPr>
          <w:rFonts w:ascii="Cambria" w:hAnsi="Cambria"/>
          <w:b/>
          <w:sz w:val="24"/>
          <w:szCs w:val="24"/>
        </w:rPr>
        <w:t>contents</w:t>
      </w:r>
      <w:r>
        <w:rPr>
          <w:rFonts w:ascii="Cambria" w:hAnsi="Cambria"/>
          <w:sz w:val="24"/>
          <w:szCs w:val="24"/>
        </w:rPr>
        <w:t xml:space="preserve"> parameter.</w:t>
      </w:r>
    </w:p>
    <w:p w14:paraId="3D36BF05" w14:textId="1D70C867" w:rsidR="00F77745" w:rsidRDefault="00BF621A" w:rsidP="003A4891">
      <w:pPr>
        <w:pStyle w:val="ListBulle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To finish it up, remove the contents var declaration, and move the call to </w:t>
      </w:r>
      <w:proofErr w:type="gramStart"/>
      <w:r>
        <w:rPr>
          <w:rFonts w:ascii="Cambria" w:hAnsi="Cambria"/>
          <w:sz w:val="24"/>
          <w:szCs w:val="24"/>
        </w:rPr>
        <w:t>console.log(</w:t>
      </w:r>
      <w:proofErr w:type="gramEnd"/>
      <w:r>
        <w:rPr>
          <w:rFonts w:ascii="Cambria" w:hAnsi="Cambria"/>
          <w:sz w:val="24"/>
          <w:szCs w:val="24"/>
        </w:rPr>
        <w:t>) inside your callback.</w:t>
      </w:r>
    </w:p>
    <w:p w14:paraId="0AC4D17E" w14:textId="50FB133A" w:rsidR="003A4891" w:rsidRDefault="003A4891" w:rsidP="003A4891">
      <w:pPr>
        <w:pStyle w:val="ListBullet"/>
        <w:numPr>
          <w:ilvl w:val="0"/>
          <w:numId w:val="0"/>
        </w:numPr>
        <w:ind w:left="216"/>
        <w:rPr>
          <w:rFonts w:ascii="Cambria" w:hAnsi="Cambria"/>
          <w:sz w:val="24"/>
          <w:szCs w:val="24"/>
        </w:rPr>
      </w:pPr>
    </w:p>
    <w:p w14:paraId="2CB4D33F" w14:textId="77777777" w:rsidR="008E0C30" w:rsidRPr="008E0C30" w:rsidRDefault="008E0C30" w:rsidP="008E0C3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E0C3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E0C30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8E0C30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3018F420" w14:textId="77777777" w:rsidR="008E0C30" w:rsidRPr="008E0C30" w:rsidRDefault="008E0C30" w:rsidP="008E0C3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485A3A1B" w14:textId="77777777" w:rsidR="008E0C30" w:rsidRPr="008E0C30" w:rsidRDefault="008E0C30" w:rsidP="008E0C3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E0C3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contents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E0C30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E0C3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.readFileSync('</w:t>
      </w:r>
      <w:r w:rsidRPr="008E0C30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index.html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4873E66A" w14:textId="77777777" w:rsidR="008E0C30" w:rsidRPr="008E0C30" w:rsidRDefault="008E0C30" w:rsidP="008E0C3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console.log(</w:t>
      </w:r>
      <w:proofErr w:type="gramEnd"/>
      <w:r w:rsidRPr="008E0C3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contents</w:t>
      </w:r>
      <w:r w:rsidRPr="008E0C3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215B4AB9" w14:textId="77777777" w:rsidR="008E0C30" w:rsidRPr="008E0C30" w:rsidRDefault="008E0C30" w:rsidP="008E0C3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4B1D6E03" w14:textId="77777777" w:rsidR="008E0C30" w:rsidRPr="003A4891" w:rsidRDefault="008E0C30" w:rsidP="003A4891">
      <w:pPr>
        <w:pStyle w:val="ListBullet"/>
        <w:numPr>
          <w:ilvl w:val="0"/>
          <w:numId w:val="0"/>
        </w:numPr>
        <w:ind w:left="216"/>
        <w:rPr>
          <w:rFonts w:ascii="Cambria" w:hAnsi="Cambria"/>
          <w:sz w:val="24"/>
          <w:szCs w:val="24"/>
        </w:rPr>
      </w:pPr>
    </w:p>
    <w:p w14:paraId="748B8199" w14:textId="1209020A" w:rsidR="00F77745" w:rsidRPr="00191FF8" w:rsidRDefault="00F77745" w:rsidP="00F77745">
      <w:pPr>
        <w:pStyle w:val="Heading1"/>
        <w:rPr>
          <w:rFonts w:ascii="Cambria" w:hAnsi="Cambria"/>
        </w:rPr>
      </w:pPr>
      <w:r>
        <w:rPr>
          <w:rFonts w:ascii="Cambria" w:hAnsi="Cambria"/>
        </w:rPr>
        <w:lastRenderedPageBreak/>
        <w:t>Challenge 3</w:t>
      </w:r>
      <w:r w:rsidRPr="00191FF8">
        <w:rPr>
          <w:rFonts w:ascii="Cambria" w:hAnsi="Cambria"/>
        </w:rPr>
        <w:t>:</w:t>
      </w:r>
    </w:p>
    <w:p w14:paraId="26F7BA27" w14:textId="02127C2D" w:rsidR="00F77745" w:rsidRPr="00191FF8" w:rsidRDefault="00D85FF7" w:rsidP="00F77745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Read File in Server</w:t>
      </w:r>
    </w:p>
    <w:p w14:paraId="6B3F5DEC" w14:textId="2196D2B9" w:rsidR="004A2D8A" w:rsidRDefault="004A2D8A" w:rsidP="004A2D8A">
      <w:pPr>
        <w:pStyle w:val="ListBullet"/>
        <w:numPr>
          <w:ilvl w:val="0"/>
          <w:numId w:val="0"/>
        </w:numPr>
        <w:rPr>
          <w:rFonts w:ascii="Cambria" w:hAnsi="Cambria"/>
          <w:sz w:val="24"/>
          <w:szCs w:val="24"/>
        </w:rPr>
      </w:pPr>
      <w:r w:rsidRPr="004A2D8A">
        <w:rPr>
          <w:rFonts w:ascii="Cambria" w:hAnsi="Cambria"/>
          <w:sz w:val="24"/>
          <w:szCs w:val="24"/>
        </w:rPr>
        <w:t xml:space="preserve">Now that you know how to create an HTTP server and how to read a file off the file system in a non-blocking way, </w:t>
      </w:r>
      <w:proofErr w:type="gramStart"/>
      <w:r w:rsidRPr="004A2D8A">
        <w:rPr>
          <w:rFonts w:ascii="Cambria" w:hAnsi="Cambria"/>
          <w:sz w:val="24"/>
          <w:szCs w:val="24"/>
        </w:rPr>
        <w:t>let's</w:t>
      </w:r>
      <w:proofErr w:type="gramEnd"/>
      <w:r w:rsidRPr="004A2D8A">
        <w:rPr>
          <w:rFonts w:ascii="Cambria" w:hAnsi="Cambria"/>
          <w:sz w:val="24"/>
          <w:szCs w:val="24"/>
        </w:rPr>
        <w:t xml:space="preserve"> try to combine the two. Instead of just writing a string to the HTTP response, write the contents of index.html to the response instead.</w:t>
      </w:r>
    </w:p>
    <w:p w14:paraId="4FE43088" w14:textId="458D86C8" w:rsidR="00F77745" w:rsidRDefault="0016740E" w:rsidP="0016740E">
      <w:pPr>
        <w:pStyle w:val="ListBullet"/>
        <w:rPr>
          <w:rFonts w:ascii="Cambria" w:hAnsi="Cambria"/>
          <w:sz w:val="24"/>
          <w:szCs w:val="24"/>
        </w:rPr>
      </w:pPr>
      <w:r w:rsidRPr="0016740E">
        <w:rPr>
          <w:rFonts w:ascii="Cambria" w:hAnsi="Cambria"/>
          <w:sz w:val="24"/>
          <w:szCs w:val="24"/>
        </w:rPr>
        <w:t xml:space="preserve">After </w:t>
      </w:r>
      <w:proofErr w:type="gramStart"/>
      <w:r w:rsidRPr="0016740E">
        <w:rPr>
          <w:rFonts w:ascii="Cambria" w:hAnsi="Cambria"/>
          <w:sz w:val="24"/>
          <w:szCs w:val="24"/>
        </w:rPr>
        <w:t>response.writeHead(</w:t>
      </w:r>
      <w:proofErr w:type="gramEnd"/>
      <w:r w:rsidRPr="0016740E">
        <w:rPr>
          <w:rFonts w:ascii="Cambria" w:hAnsi="Cambria"/>
          <w:sz w:val="24"/>
          <w:szCs w:val="24"/>
        </w:rPr>
        <w:t xml:space="preserve">200), add a call to fs.readFile() that reads index.html asynchronously. Remember to pass a callback </w:t>
      </w:r>
      <w:proofErr w:type="gramStart"/>
      <w:r w:rsidRPr="0016740E">
        <w:rPr>
          <w:rFonts w:ascii="Cambria" w:hAnsi="Cambria"/>
          <w:sz w:val="24"/>
          <w:szCs w:val="24"/>
        </w:rPr>
        <w:t>function, that</w:t>
      </w:r>
      <w:proofErr w:type="gramEnd"/>
      <w:r w:rsidRPr="0016740E">
        <w:rPr>
          <w:rFonts w:ascii="Cambria" w:hAnsi="Cambria"/>
          <w:sz w:val="24"/>
          <w:szCs w:val="24"/>
        </w:rPr>
        <w:t xml:space="preserve"> accepts an error parameter, and a contents parameter.</w:t>
      </w:r>
    </w:p>
    <w:p w14:paraId="61788836" w14:textId="45E8D153" w:rsidR="008903FE" w:rsidRDefault="008903FE" w:rsidP="008903FE">
      <w:pPr>
        <w:pStyle w:val="ListBullet"/>
        <w:rPr>
          <w:rFonts w:ascii="Cambria" w:hAnsi="Cambria"/>
          <w:sz w:val="24"/>
          <w:szCs w:val="24"/>
        </w:rPr>
      </w:pPr>
      <w:r w:rsidRPr="008903FE">
        <w:rPr>
          <w:rFonts w:ascii="Cambria" w:hAnsi="Cambria"/>
          <w:sz w:val="24"/>
          <w:szCs w:val="24"/>
        </w:rPr>
        <w:t>Now that you have the file contents, write it to the response.</w:t>
      </w:r>
    </w:p>
    <w:p w14:paraId="0FB33186" w14:textId="146996AF" w:rsidR="008903FE" w:rsidRDefault="008903FE" w:rsidP="008903FE">
      <w:pPr>
        <w:pStyle w:val="ListBullet"/>
        <w:rPr>
          <w:rFonts w:ascii="Cambria" w:hAnsi="Cambria"/>
          <w:sz w:val="24"/>
          <w:szCs w:val="24"/>
        </w:rPr>
      </w:pPr>
      <w:r w:rsidRPr="008903FE">
        <w:rPr>
          <w:rFonts w:ascii="Cambria" w:hAnsi="Cambria"/>
          <w:sz w:val="24"/>
          <w:szCs w:val="24"/>
        </w:rPr>
        <w:t xml:space="preserve">To finish up, end the response after the file contents </w:t>
      </w:r>
      <w:proofErr w:type="gramStart"/>
      <w:r w:rsidRPr="008903FE">
        <w:rPr>
          <w:rFonts w:ascii="Cambria" w:hAnsi="Cambria"/>
          <w:sz w:val="24"/>
          <w:szCs w:val="24"/>
        </w:rPr>
        <w:t>have been written</w:t>
      </w:r>
      <w:proofErr w:type="gramEnd"/>
      <w:r w:rsidRPr="008903FE">
        <w:rPr>
          <w:rFonts w:ascii="Cambria" w:hAnsi="Cambria"/>
          <w:sz w:val="24"/>
          <w:szCs w:val="24"/>
        </w:rPr>
        <w:t>.</w:t>
      </w:r>
    </w:p>
    <w:p w14:paraId="1B8257DF" w14:textId="50A8278C" w:rsidR="00B12B0F" w:rsidRDefault="00B12B0F" w:rsidP="00B12B0F">
      <w:pPr>
        <w:pStyle w:val="ListBullet"/>
        <w:numPr>
          <w:ilvl w:val="0"/>
          <w:numId w:val="0"/>
        </w:numPr>
        <w:rPr>
          <w:rFonts w:ascii="Cambria" w:hAnsi="Cambria"/>
        </w:rPr>
      </w:pPr>
    </w:p>
    <w:p w14:paraId="60907696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609E0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2609E0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http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21223D6C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609E0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2609E0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399B2569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0FF70A6F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.createServer(</w:t>
      </w:r>
      <w:proofErr w:type="gramEnd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function(</w:t>
      </w:r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request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1357FD46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.writeHead(</w:t>
      </w:r>
      <w:proofErr w:type="gramEnd"/>
      <w:r w:rsidRPr="002609E0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200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319C1BB4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</w:p>
    <w:p w14:paraId="4CDFA7D9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2609E0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.end(</w:t>
      </w:r>
      <w:proofErr w:type="gramEnd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3B371968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}).</w:t>
      </w:r>
      <w:proofErr w:type="gramStart"/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listen(</w:t>
      </w:r>
      <w:proofErr w:type="gramEnd"/>
      <w:r w:rsidRPr="002609E0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8080</w:t>
      </w:r>
      <w:r w:rsidRPr="002609E0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4BD681FF" w14:textId="77777777" w:rsidR="002609E0" w:rsidRPr="002609E0" w:rsidRDefault="002609E0" w:rsidP="002609E0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0D7E7548" w14:textId="0FB55723" w:rsidR="002609E0" w:rsidRDefault="002609E0" w:rsidP="00B12B0F">
      <w:pPr>
        <w:pStyle w:val="ListBullet"/>
        <w:numPr>
          <w:ilvl w:val="0"/>
          <w:numId w:val="0"/>
        </w:numPr>
        <w:rPr>
          <w:rFonts w:ascii="Cambria" w:hAnsi="Cambria"/>
        </w:rPr>
      </w:pPr>
    </w:p>
    <w:p w14:paraId="54A4E32C" w14:textId="7DED3E8F" w:rsidR="00B12B0F" w:rsidRPr="00191FF8" w:rsidRDefault="00B12B0F" w:rsidP="00B12B0F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4</w:t>
      </w:r>
      <w:r w:rsidRPr="00191FF8">
        <w:rPr>
          <w:rFonts w:ascii="Cambria" w:hAnsi="Cambria"/>
        </w:rPr>
        <w:t>:</w:t>
      </w:r>
    </w:p>
    <w:p w14:paraId="54ABF376" w14:textId="2373F3C8" w:rsidR="00B12B0F" w:rsidRPr="00191FF8" w:rsidRDefault="00821505" w:rsidP="00B12B0F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Writing Response Headers</w:t>
      </w:r>
    </w:p>
    <w:p w14:paraId="4CEF9C68" w14:textId="77777777" w:rsidR="003C1B69" w:rsidRDefault="003C1B69" w:rsidP="003C1B69">
      <w:pPr>
        <w:pStyle w:val="ListBullet"/>
        <w:numPr>
          <w:ilvl w:val="0"/>
          <w:numId w:val="0"/>
        </w:numPr>
        <w:rPr>
          <w:rFonts w:ascii="Cambria" w:hAnsi="Cambria"/>
          <w:sz w:val="24"/>
          <w:szCs w:val="24"/>
        </w:rPr>
      </w:pPr>
      <w:r w:rsidRPr="003C1B69">
        <w:rPr>
          <w:rFonts w:ascii="Cambria" w:hAnsi="Cambria"/>
          <w:sz w:val="24"/>
          <w:szCs w:val="24"/>
        </w:rPr>
        <w:t xml:space="preserve">Up until now all we've been sending into the </w:t>
      </w:r>
      <w:proofErr w:type="gramStart"/>
      <w:r w:rsidRPr="003C1B69">
        <w:rPr>
          <w:rFonts w:ascii="Cambria" w:hAnsi="Cambria"/>
          <w:sz w:val="24"/>
          <w:szCs w:val="24"/>
        </w:rPr>
        <w:t>response.writeHead(</w:t>
      </w:r>
      <w:proofErr w:type="gramEnd"/>
      <w:r w:rsidRPr="003C1B69">
        <w:rPr>
          <w:rFonts w:ascii="Cambria" w:hAnsi="Cambria"/>
          <w:sz w:val="24"/>
          <w:szCs w:val="24"/>
        </w:rPr>
        <w:t>) function is the status code. However, it can take additional parameters.</w:t>
      </w:r>
    </w:p>
    <w:p w14:paraId="7AA0910E" w14:textId="3C940B47" w:rsidR="00B12B0F" w:rsidRPr="008832A5" w:rsidRDefault="001C35D5" w:rsidP="008832A5">
      <w:pPr>
        <w:pStyle w:val="ListBullet"/>
        <w:rPr>
          <w:rFonts w:ascii="Cambria" w:hAnsi="Cambria"/>
          <w:sz w:val="24"/>
          <w:szCs w:val="24"/>
        </w:rPr>
      </w:pPr>
      <w:r w:rsidRPr="001C35D5">
        <w:rPr>
          <w:rFonts w:ascii="Cambria" w:hAnsi="Cambria"/>
          <w:sz w:val="24"/>
          <w:szCs w:val="24"/>
        </w:rPr>
        <w:t>Consult the node documentation, and add a Content-Type of text/html to the response.</w:t>
      </w:r>
    </w:p>
    <w:p w14:paraId="2C2A99BE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832A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8832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http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7958D98C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832A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8832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609ED3A8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482AC15A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.createServer(</w:t>
      </w:r>
      <w:proofErr w:type="gramEnd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function(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request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2B48740F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.writeHead(</w:t>
      </w:r>
      <w:proofErr w:type="gramEnd"/>
      <w:r w:rsidRPr="008832A5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200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15993F8A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33274DAD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.readFile(</w:t>
      </w:r>
      <w:proofErr w:type="gramEnd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8832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index.html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function(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err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contents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05DBB6B3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  </w:t>
      </w:r>
      <w:proofErr w:type="gramStart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.write(</w:t>
      </w:r>
      <w:proofErr w:type="gramEnd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contents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58FCA421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  </w:t>
      </w:r>
      <w:proofErr w:type="gramStart"/>
      <w:r w:rsidRPr="008832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.end(</w:t>
      </w:r>
      <w:proofErr w:type="gramEnd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6F315B2E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});</w:t>
      </w:r>
    </w:p>
    <w:p w14:paraId="5383E1B4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0576A91C" w14:textId="1853372D" w:rsid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lastRenderedPageBreak/>
        <w:t>}).</w:t>
      </w:r>
      <w:proofErr w:type="gramStart"/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listen(</w:t>
      </w:r>
      <w:proofErr w:type="gramEnd"/>
      <w:r w:rsidRPr="008832A5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8080</w:t>
      </w:r>
      <w:r w:rsidRPr="008832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4B787F8E" w14:textId="77777777" w:rsidR="008832A5" w:rsidRPr="008832A5" w:rsidRDefault="008832A5" w:rsidP="008832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9B9CF95" w14:textId="69858B19" w:rsidR="008832A5" w:rsidRDefault="008832A5" w:rsidP="008832A5">
      <w:pPr>
        <w:pStyle w:val="ListBullet"/>
        <w:numPr>
          <w:ilvl w:val="0"/>
          <w:numId w:val="0"/>
        </w:numPr>
        <w:rPr>
          <w:rFonts w:ascii="Cambria" w:hAnsi="Cambria"/>
          <w:sz w:val="24"/>
          <w:szCs w:val="24"/>
        </w:rPr>
      </w:pPr>
    </w:p>
    <w:p w14:paraId="65295173" w14:textId="077EED61" w:rsidR="005A3EF8" w:rsidRPr="00191FF8" w:rsidRDefault="005A3EF8" w:rsidP="005A3EF8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5</w:t>
      </w:r>
      <w:r w:rsidRPr="00191FF8">
        <w:rPr>
          <w:rFonts w:ascii="Cambria" w:hAnsi="Cambria"/>
        </w:rPr>
        <w:t>:</w:t>
      </w:r>
    </w:p>
    <w:p w14:paraId="7D268FA7" w14:textId="243E0570" w:rsidR="005A3EF8" w:rsidRPr="00191FF8" w:rsidRDefault="005A3EF8" w:rsidP="005A3EF8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Response </w:t>
      </w:r>
      <w:r w:rsidR="00353125">
        <w:rPr>
          <w:rFonts w:ascii="Cambria" w:hAnsi="Cambria"/>
          <w:b/>
          <w:bCs/>
          <w:sz w:val="32"/>
          <w:szCs w:val="32"/>
        </w:rPr>
        <w:t>End</w:t>
      </w:r>
    </w:p>
    <w:p w14:paraId="6F1A2F0E" w14:textId="77777777" w:rsidR="00E80581" w:rsidRDefault="00E80581" w:rsidP="00E80581">
      <w:pPr>
        <w:pStyle w:val="ListBullet"/>
        <w:numPr>
          <w:ilvl w:val="0"/>
          <w:numId w:val="0"/>
        </w:numPr>
        <w:rPr>
          <w:rFonts w:ascii="Cambria" w:hAnsi="Cambria"/>
          <w:sz w:val="24"/>
          <w:szCs w:val="24"/>
        </w:rPr>
      </w:pPr>
      <w:r w:rsidRPr="00E80581">
        <w:rPr>
          <w:rFonts w:ascii="Cambria" w:hAnsi="Cambria"/>
          <w:sz w:val="24"/>
          <w:szCs w:val="24"/>
        </w:rPr>
        <w:t xml:space="preserve">Our original Hello server can be shortened since the </w:t>
      </w:r>
      <w:proofErr w:type="gramStart"/>
      <w:r w:rsidRPr="00E80581">
        <w:rPr>
          <w:rFonts w:ascii="Cambria" w:hAnsi="Cambria"/>
          <w:sz w:val="24"/>
          <w:szCs w:val="24"/>
        </w:rPr>
        <w:t>response.end(</w:t>
      </w:r>
      <w:proofErr w:type="gramEnd"/>
      <w:r w:rsidRPr="00E80581">
        <w:rPr>
          <w:rFonts w:ascii="Cambria" w:hAnsi="Cambria"/>
          <w:sz w:val="24"/>
          <w:szCs w:val="24"/>
        </w:rPr>
        <w:t>) function optionally takes data as a parameter. Remove the response.write line altogether, and send the hello string as a parameter on the response.end function. This will send the data, and once finished add the end to the response.</w:t>
      </w:r>
    </w:p>
    <w:p w14:paraId="2C11BBF8" w14:textId="433AD629" w:rsidR="005A3EF8" w:rsidRDefault="001F36AE" w:rsidP="001F36AE">
      <w:pPr>
        <w:pStyle w:val="ListBullet"/>
        <w:rPr>
          <w:rFonts w:ascii="Cambria" w:hAnsi="Cambria"/>
          <w:sz w:val="24"/>
          <w:szCs w:val="24"/>
        </w:rPr>
      </w:pPr>
      <w:r w:rsidRPr="001F36AE">
        <w:rPr>
          <w:rFonts w:ascii="Cambria" w:hAnsi="Cambria"/>
          <w:sz w:val="24"/>
          <w:szCs w:val="24"/>
        </w:rPr>
        <w:t xml:space="preserve">Instead of passing the content to </w:t>
      </w:r>
      <w:proofErr w:type="gramStart"/>
      <w:r w:rsidRPr="001F36AE">
        <w:rPr>
          <w:rFonts w:ascii="Cambria" w:hAnsi="Cambria"/>
          <w:sz w:val="24"/>
          <w:szCs w:val="24"/>
        </w:rPr>
        <w:t>response.write(</w:t>
      </w:r>
      <w:proofErr w:type="gramEnd"/>
      <w:r w:rsidRPr="001F36AE">
        <w:rPr>
          <w:rFonts w:ascii="Cambria" w:hAnsi="Cambria"/>
          <w:sz w:val="24"/>
          <w:szCs w:val="24"/>
        </w:rPr>
        <w:t>), pass it to response.end().</w:t>
      </w:r>
    </w:p>
    <w:p w14:paraId="4336B3AB" w14:textId="10024CB5" w:rsidR="001F36AE" w:rsidRDefault="001F36AE" w:rsidP="001F36AE">
      <w:pPr>
        <w:pStyle w:val="ListBullet"/>
        <w:rPr>
          <w:rFonts w:ascii="Cambria" w:hAnsi="Cambria"/>
          <w:sz w:val="24"/>
          <w:szCs w:val="24"/>
        </w:rPr>
      </w:pPr>
      <w:r w:rsidRPr="001F36AE">
        <w:rPr>
          <w:rFonts w:ascii="Cambria" w:hAnsi="Cambria"/>
          <w:sz w:val="24"/>
          <w:szCs w:val="24"/>
        </w:rPr>
        <w:t xml:space="preserve">Now, remove the call to </w:t>
      </w:r>
      <w:proofErr w:type="gramStart"/>
      <w:r w:rsidRPr="001F36AE">
        <w:rPr>
          <w:rFonts w:ascii="Cambria" w:hAnsi="Cambria"/>
          <w:sz w:val="24"/>
          <w:szCs w:val="24"/>
        </w:rPr>
        <w:t>response.write(</w:t>
      </w:r>
      <w:proofErr w:type="gramEnd"/>
      <w:r w:rsidRPr="001F36AE">
        <w:rPr>
          <w:rFonts w:ascii="Cambria" w:hAnsi="Cambria"/>
          <w:sz w:val="24"/>
          <w:szCs w:val="24"/>
        </w:rPr>
        <w:t>).</w:t>
      </w:r>
    </w:p>
    <w:p w14:paraId="43457633" w14:textId="77777777" w:rsidR="00E65AB1" w:rsidRDefault="00E65AB1" w:rsidP="00E65AB1">
      <w:pPr>
        <w:pStyle w:val="ListBullet"/>
        <w:numPr>
          <w:ilvl w:val="0"/>
          <w:numId w:val="0"/>
        </w:numPr>
        <w:ind w:left="216"/>
        <w:rPr>
          <w:rFonts w:ascii="Cambria" w:hAnsi="Cambria"/>
          <w:sz w:val="24"/>
          <w:szCs w:val="24"/>
        </w:rPr>
      </w:pPr>
    </w:p>
    <w:p w14:paraId="3263E2F5" w14:textId="08A02018" w:rsidR="00777A1A" w:rsidRDefault="00777A1A" w:rsidP="00E4601A">
      <w:pPr>
        <w:pStyle w:val="ListBullet"/>
        <w:numPr>
          <w:ilvl w:val="0"/>
          <w:numId w:val="0"/>
        </w:numPr>
        <w:rPr>
          <w:rFonts w:ascii="Cambria" w:hAnsi="Cambria"/>
        </w:rPr>
      </w:pPr>
    </w:p>
    <w:p w14:paraId="039D9EBF" w14:textId="78761023" w:rsidR="00777A1A" w:rsidRDefault="00777A1A" w:rsidP="00A26BCF">
      <w:pPr>
        <w:pStyle w:val="Heading1"/>
        <w:rPr>
          <w:rFonts w:ascii="Cambria" w:hAnsi="Cambria"/>
          <w:sz w:val="40"/>
          <w:u w:val="single"/>
        </w:rPr>
      </w:pPr>
      <w:r w:rsidRPr="00CC7763">
        <w:rPr>
          <w:rFonts w:ascii="Cambria" w:hAnsi="Cambria"/>
          <w:color w:val="595959" w:themeColor="text1" w:themeTint="A6"/>
          <w:sz w:val="40"/>
          <w:u w:val="single"/>
        </w:rPr>
        <w:t>Events</w:t>
      </w:r>
      <w:r w:rsidRPr="00A26BCF">
        <w:rPr>
          <w:rFonts w:ascii="Cambria" w:hAnsi="Cambria"/>
          <w:sz w:val="40"/>
          <w:u w:val="single"/>
        </w:rPr>
        <w:t xml:space="preserve"> </w:t>
      </w:r>
    </w:p>
    <w:p w14:paraId="64561536" w14:textId="3E9F298C" w:rsidR="002F736F" w:rsidRDefault="002F736F" w:rsidP="00A26BCF">
      <w:pPr>
        <w:pStyle w:val="Heading1"/>
        <w:rPr>
          <w:rFonts w:ascii="Cambria" w:hAnsi="Cambria"/>
          <w:sz w:val="40"/>
          <w:u w:val="single"/>
        </w:rPr>
      </w:pPr>
    </w:p>
    <w:p w14:paraId="693BE7EE" w14:textId="4509774F" w:rsidR="002F736F" w:rsidRPr="00191FF8" w:rsidRDefault="0030231B" w:rsidP="002F736F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1</w:t>
      </w:r>
      <w:r w:rsidR="002F736F" w:rsidRPr="00191FF8">
        <w:rPr>
          <w:rFonts w:ascii="Cambria" w:hAnsi="Cambria"/>
        </w:rPr>
        <w:t>:</w:t>
      </w:r>
    </w:p>
    <w:p w14:paraId="3A3D8B66" w14:textId="4B69BFCF" w:rsidR="002F736F" w:rsidRPr="00191FF8" w:rsidRDefault="00666020" w:rsidP="002F736F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Chat Emitter </w:t>
      </w:r>
    </w:p>
    <w:p w14:paraId="5437E231" w14:textId="77777777" w:rsidR="001D6A13" w:rsidRPr="000C0A05" w:rsidRDefault="001D6A13" w:rsidP="001D6A13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proofErr w:type="gramStart"/>
      <w:r w:rsidRPr="000C0A05">
        <w:rPr>
          <w:rFonts w:ascii="Cambria" w:hAnsi="Cambria"/>
          <w:sz w:val="24"/>
          <w:szCs w:val="24"/>
        </w:rPr>
        <w:t>We're</w:t>
      </w:r>
      <w:proofErr w:type="gramEnd"/>
      <w:r w:rsidRPr="000C0A05">
        <w:rPr>
          <w:rFonts w:ascii="Cambria" w:hAnsi="Cambria"/>
          <w:sz w:val="24"/>
          <w:szCs w:val="24"/>
        </w:rPr>
        <w:t xml:space="preserve"> going to create a custom chat EventEmitter.</w:t>
      </w:r>
    </w:p>
    <w:p w14:paraId="178A9AF1" w14:textId="77777777" w:rsidR="00983CC4" w:rsidRPr="000C0A05" w:rsidRDefault="00983CC4" w:rsidP="00983CC4">
      <w:pPr>
        <w:pStyle w:val="ListBullet"/>
        <w:rPr>
          <w:sz w:val="24"/>
          <w:szCs w:val="24"/>
        </w:rPr>
      </w:pPr>
      <w:r w:rsidRPr="000C0A05">
        <w:rPr>
          <w:sz w:val="24"/>
          <w:szCs w:val="24"/>
        </w:rPr>
        <w:t>Create a new EventEmitter object and assign it to a variable called 'chat'.</w:t>
      </w:r>
    </w:p>
    <w:p w14:paraId="0B0ADBA0" w14:textId="77777777" w:rsidR="00983CC4" w:rsidRPr="000C0A05" w:rsidRDefault="00983CC4" w:rsidP="00983CC4">
      <w:pPr>
        <w:pStyle w:val="ListBullet"/>
        <w:rPr>
          <w:sz w:val="24"/>
          <w:szCs w:val="24"/>
        </w:rPr>
      </w:pPr>
      <w:r w:rsidRPr="000C0A05">
        <w:rPr>
          <w:sz w:val="24"/>
          <w:szCs w:val="24"/>
        </w:rPr>
        <w:t xml:space="preserve">Next, </w:t>
      </w:r>
      <w:proofErr w:type="gramStart"/>
      <w:r w:rsidRPr="000C0A05">
        <w:rPr>
          <w:sz w:val="24"/>
          <w:szCs w:val="24"/>
        </w:rPr>
        <w:t>let's</w:t>
      </w:r>
      <w:proofErr w:type="gramEnd"/>
      <w:r w:rsidRPr="000C0A05">
        <w:rPr>
          <w:sz w:val="24"/>
          <w:szCs w:val="24"/>
        </w:rPr>
        <w:t xml:space="preserve"> listen for the 'message' event on our new chat object. Remember to add a callback that accepts the message parameter.</w:t>
      </w:r>
    </w:p>
    <w:p w14:paraId="7B09B9B2" w14:textId="75EF114D" w:rsidR="002F736F" w:rsidRPr="00BA0F95" w:rsidRDefault="00983CC4" w:rsidP="00A26BCF">
      <w:pPr>
        <w:pStyle w:val="ListBullet"/>
        <w:rPr>
          <w:sz w:val="24"/>
          <w:szCs w:val="24"/>
        </w:rPr>
      </w:pPr>
      <w:r w:rsidRPr="000C0A05">
        <w:rPr>
          <w:sz w:val="24"/>
          <w:szCs w:val="24"/>
        </w:rPr>
        <w:t xml:space="preserve">Log the message to the console using </w:t>
      </w:r>
      <w:proofErr w:type="gramStart"/>
      <w:r w:rsidRPr="000C0A05">
        <w:rPr>
          <w:sz w:val="24"/>
          <w:szCs w:val="24"/>
        </w:rPr>
        <w:t>console.log(</w:t>
      </w:r>
      <w:proofErr w:type="gramEnd"/>
      <w:r w:rsidRPr="000C0A05">
        <w:rPr>
          <w:sz w:val="24"/>
          <w:szCs w:val="24"/>
        </w:rPr>
        <w:t>).</w:t>
      </w:r>
    </w:p>
    <w:p w14:paraId="0EE7EABF" w14:textId="77777777" w:rsidR="00BA0F95" w:rsidRDefault="00BA0F95" w:rsidP="00BA0F9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06CFA4C" w14:textId="016EB379" w:rsidR="00BA0F95" w:rsidRPr="00BA0F95" w:rsidRDefault="00BA0F95" w:rsidP="00BA0F9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BA0F9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events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BA0F9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BA0F9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events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37DB25F3" w14:textId="724DBE2B" w:rsidR="00BA0F95" w:rsidRDefault="00BA0F95" w:rsidP="00BA0F9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BA0F9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EventEmitter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BA0F9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BA0F9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events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</w:t>
      </w:r>
      <w:r w:rsidRPr="00BA0F9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EventEmitter</w:t>
      </w:r>
      <w:r w:rsidRPr="00BA0F9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;</w:t>
      </w:r>
    </w:p>
    <w:p w14:paraId="2B856BE9" w14:textId="77777777" w:rsidR="00BA0F95" w:rsidRPr="00BA0F95" w:rsidRDefault="00BA0F95" w:rsidP="00BA0F9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4132E88D" w14:textId="146F493E" w:rsidR="00BA0F95" w:rsidRDefault="00BA0F95" w:rsidP="00A26BCF">
      <w:pPr>
        <w:pStyle w:val="Heading1"/>
        <w:rPr>
          <w:rFonts w:ascii="Cambria" w:hAnsi="Cambria"/>
          <w:sz w:val="40"/>
          <w:u w:val="single"/>
        </w:rPr>
      </w:pPr>
    </w:p>
    <w:p w14:paraId="653A436F" w14:textId="7374CC69" w:rsidR="00CA15D8" w:rsidRPr="00191FF8" w:rsidRDefault="008C1FA6" w:rsidP="00CA15D8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2</w:t>
      </w:r>
      <w:r w:rsidR="00CA15D8" w:rsidRPr="00191FF8">
        <w:rPr>
          <w:rFonts w:ascii="Cambria" w:hAnsi="Cambria"/>
        </w:rPr>
        <w:t>:</w:t>
      </w:r>
    </w:p>
    <w:p w14:paraId="0739D664" w14:textId="285B45EA" w:rsidR="00CA15D8" w:rsidRPr="00191FF8" w:rsidRDefault="00CA15D8" w:rsidP="00CA15D8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E</w:t>
      </w:r>
      <w:r w:rsidR="00DB6C18">
        <w:rPr>
          <w:rFonts w:ascii="Cambria" w:hAnsi="Cambria"/>
          <w:b/>
          <w:bCs/>
          <w:sz w:val="32"/>
          <w:szCs w:val="32"/>
        </w:rPr>
        <w:t xml:space="preserve">mitting Events </w:t>
      </w:r>
    </w:p>
    <w:p w14:paraId="3E575321" w14:textId="77777777" w:rsidR="00D4290B" w:rsidRPr="00D4290B" w:rsidRDefault="00D4290B" w:rsidP="00D4290B">
      <w:pPr>
        <w:pStyle w:val="ListBullet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D4290B">
        <w:rPr>
          <w:sz w:val="24"/>
          <w:szCs w:val="24"/>
        </w:rPr>
        <w:t>Read the existing code below and modify it to emit events.</w:t>
      </w:r>
    </w:p>
    <w:p w14:paraId="04FC9365" w14:textId="77777777" w:rsidR="00097EDF" w:rsidRDefault="00097EDF" w:rsidP="00097EDF">
      <w:pPr>
        <w:pStyle w:val="ListBullet"/>
        <w:rPr>
          <w:sz w:val="24"/>
          <w:szCs w:val="24"/>
        </w:rPr>
      </w:pPr>
      <w:r w:rsidRPr="00097EDF">
        <w:rPr>
          <w:sz w:val="24"/>
          <w:szCs w:val="24"/>
        </w:rPr>
        <w:t>On the chat object, emit the 'join' event and pass i</w:t>
      </w:r>
      <w:r>
        <w:rPr>
          <w:sz w:val="24"/>
          <w:szCs w:val="24"/>
        </w:rPr>
        <w:t>n a custom message as a string.</w:t>
      </w:r>
    </w:p>
    <w:p w14:paraId="5EB087DD" w14:textId="12B4B802" w:rsidR="00CA15D8" w:rsidRDefault="00097EDF" w:rsidP="00097EDF">
      <w:pPr>
        <w:pStyle w:val="ListBullet"/>
        <w:rPr>
          <w:sz w:val="24"/>
          <w:szCs w:val="24"/>
        </w:rPr>
      </w:pPr>
      <w:r w:rsidRPr="00097EDF">
        <w:rPr>
          <w:sz w:val="24"/>
          <w:szCs w:val="24"/>
        </w:rPr>
        <w:t>Now emit the 'message' event on the chat object. Just like before, remember to pass in a custom message as a string.</w:t>
      </w:r>
    </w:p>
    <w:p w14:paraId="3A03DF05" w14:textId="5454EEA3" w:rsidR="00B9481F" w:rsidRDefault="00B9481F" w:rsidP="00B9481F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p w14:paraId="17896A94" w14:textId="22536B02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lastRenderedPageBreak/>
        <w:t>v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ar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events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837AB8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events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0DCA6C29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EventEmitter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events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EventEmitter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;</w:t>
      </w:r>
    </w:p>
    <w:p w14:paraId="29A423CF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18FE778C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chat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new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EventEmitter();</w:t>
      </w:r>
    </w:p>
    <w:p w14:paraId="753CE3F0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users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[], 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chatlog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837AB8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[];</w:t>
      </w:r>
    </w:p>
    <w:p w14:paraId="3C01633A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1C48776C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chat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.on(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837AB8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message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function(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message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231A2B6D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chatlog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.push(</w:t>
      </w:r>
      <w:proofErr w:type="gramEnd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message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3E00A91F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});</w:t>
      </w:r>
    </w:p>
    <w:p w14:paraId="3A64F0C4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4D755543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chat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.on(</w:t>
      </w:r>
      <w:proofErr w:type="gramEnd"/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837AB8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join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function(</w:t>
      </w:r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nickname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2954BED0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users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.push(</w:t>
      </w:r>
      <w:proofErr w:type="gramEnd"/>
      <w:r w:rsidRPr="00837AB8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nickname</w:t>
      </w: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3328F260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37AB8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});</w:t>
      </w:r>
    </w:p>
    <w:p w14:paraId="44E72B49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3746443" w14:textId="77777777" w:rsidR="00837AB8" w:rsidRPr="00837AB8" w:rsidRDefault="00837AB8" w:rsidP="00837AB8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837AB8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// </w:t>
      </w:r>
      <w:proofErr w:type="gramStart"/>
      <w:r w:rsidRPr="00837AB8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Emit</w:t>
      </w:r>
      <w:proofErr w:type="gramEnd"/>
      <w:r w:rsidRPr="00837AB8">
        <w:rPr>
          <w:rFonts w:ascii="Consolas" w:eastAsia="Times New Roman" w:hAnsi="Consolas" w:cs="Times New Roman"/>
          <w:color w:val="AAAAAA"/>
          <w:sz w:val="24"/>
          <w:szCs w:val="24"/>
          <w:lang w:val="en-IN" w:eastAsia="en-IN"/>
        </w:rPr>
        <w:t> events here</w:t>
      </w:r>
    </w:p>
    <w:p w14:paraId="5953B722" w14:textId="77777777" w:rsidR="00837AB8" w:rsidRPr="00097EDF" w:rsidRDefault="00837AB8" w:rsidP="00B9481F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p w14:paraId="77529389" w14:textId="06C476D2" w:rsidR="002D7221" w:rsidRPr="00191FF8" w:rsidRDefault="002D7221" w:rsidP="002D7221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3</w:t>
      </w:r>
      <w:r w:rsidRPr="00191FF8">
        <w:rPr>
          <w:rFonts w:ascii="Cambria" w:hAnsi="Cambria"/>
        </w:rPr>
        <w:t>:</w:t>
      </w:r>
    </w:p>
    <w:p w14:paraId="35F2DBDE" w14:textId="7AB32D72" w:rsidR="002D7221" w:rsidRPr="00191FF8" w:rsidRDefault="00B461E9" w:rsidP="002D7221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Request</w:t>
      </w:r>
      <w:r w:rsidR="002D7221">
        <w:rPr>
          <w:rFonts w:ascii="Cambria" w:hAnsi="Cambria"/>
          <w:b/>
          <w:bCs/>
          <w:sz w:val="32"/>
          <w:szCs w:val="32"/>
        </w:rPr>
        <w:t xml:space="preserve"> E</w:t>
      </w:r>
      <w:r w:rsidR="0040208C">
        <w:rPr>
          <w:rFonts w:ascii="Cambria" w:hAnsi="Cambria"/>
          <w:b/>
          <w:bCs/>
          <w:sz w:val="32"/>
          <w:szCs w:val="32"/>
        </w:rPr>
        <w:t>vent</w:t>
      </w:r>
    </w:p>
    <w:p w14:paraId="0D1FE58B" w14:textId="77777777" w:rsidR="005813D6" w:rsidRDefault="005813D6" w:rsidP="005813D6">
      <w:pPr>
        <w:pStyle w:val="ListBullet"/>
        <w:numPr>
          <w:ilvl w:val="0"/>
          <w:numId w:val="0"/>
        </w:numPr>
        <w:rPr>
          <w:sz w:val="24"/>
          <w:szCs w:val="24"/>
        </w:rPr>
      </w:pPr>
      <w:r w:rsidRPr="005813D6">
        <w:rPr>
          <w:sz w:val="24"/>
          <w:szCs w:val="24"/>
        </w:rPr>
        <w:t xml:space="preserve">As you know, refactor the HTTP server code </w:t>
      </w:r>
      <w:proofErr w:type="gramStart"/>
      <w:r w:rsidRPr="005813D6">
        <w:rPr>
          <w:sz w:val="24"/>
          <w:szCs w:val="24"/>
        </w:rPr>
        <w:t>to explicitly bind</w:t>
      </w:r>
      <w:proofErr w:type="gramEnd"/>
      <w:r w:rsidRPr="005813D6">
        <w:rPr>
          <w:sz w:val="24"/>
          <w:szCs w:val="24"/>
        </w:rPr>
        <w:t xml:space="preserve"> a callback to the 'request' event using the on function.</w:t>
      </w:r>
    </w:p>
    <w:p w14:paraId="03390FE5" w14:textId="1785AE4A" w:rsidR="002D7221" w:rsidRDefault="00BD5620" w:rsidP="00BD5620">
      <w:pPr>
        <w:pStyle w:val="ListBullet"/>
        <w:rPr>
          <w:sz w:val="24"/>
          <w:szCs w:val="24"/>
        </w:rPr>
      </w:pPr>
      <w:r w:rsidRPr="00BD5620">
        <w:rPr>
          <w:sz w:val="24"/>
          <w:szCs w:val="24"/>
        </w:rPr>
        <w:t>Add an event listener on the server variable that listens to the request event. The event listener should take a callback function with two arguments, request and response.</w:t>
      </w:r>
    </w:p>
    <w:p w14:paraId="3D8DF555" w14:textId="77777777" w:rsidR="00632D56" w:rsidRPr="00632D56" w:rsidRDefault="00632D56" w:rsidP="00632D56">
      <w:pPr>
        <w:pStyle w:val="ListBullet"/>
        <w:rPr>
          <w:sz w:val="24"/>
          <w:szCs w:val="24"/>
        </w:rPr>
      </w:pPr>
      <w:r w:rsidRPr="00632D56">
        <w:rPr>
          <w:sz w:val="24"/>
          <w:szCs w:val="24"/>
        </w:rPr>
        <w:t xml:space="preserve">Move the logic for handling the request from the </w:t>
      </w:r>
      <w:proofErr w:type="gramStart"/>
      <w:r w:rsidRPr="00632D56">
        <w:rPr>
          <w:sz w:val="24"/>
          <w:szCs w:val="24"/>
        </w:rPr>
        <w:t>http.createServer(</w:t>
      </w:r>
      <w:proofErr w:type="gramEnd"/>
      <w:r w:rsidRPr="00632D56">
        <w:rPr>
          <w:sz w:val="24"/>
          <w:szCs w:val="24"/>
        </w:rPr>
        <w:t>) callback to your new 'request' event listener.</w:t>
      </w:r>
    </w:p>
    <w:p w14:paraId="695E77EE" w14:textId="6074099F" w:rsidR="009D3948" w:rsidRPr="00781EF7" w:rsidRDefault="00632D56" w:rsidP="00781EF7">
      <w:pPr>
        <w:pStyle w:val="ListBullet"/>
        <w:rPr>
          <w:sz w:val="24"/>
          <w:szCs w:val="24"/>
        </w:rPr>
      </w:pPr>
      <w:r w:rsidRPr="00632D56">
        <w:rPr>
          <w:sz w:val="24"/>
          <w:szCs w:val="24"/>
        </w:rPr>
        <w:t>Remove the original request callback.</w:t>
      </w:r>
    </w:p>
    <w:p w14:paraId="0C463B84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</w:pPr>
    </w:p>
    <w:p w14:paraId="7D65E987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var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 http = require(</w:t>
      </w:r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'http'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49BCD12F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6BB1DCB3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var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 server = http.createServer();</w:t>
      </w:r>
    </w:p>
    <w:p w14:paraId="216CBD0F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639DB001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server.on(</w:t>
      </w:r>
      <w:proofErr w:type="gramEnd"/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'request'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, </w:t>
      </w:r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function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(request, response) {</w:t>
      </w:r>
    </w:p>
    <w:p w14:paraId="3376021C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response.writeHead(</w:t>
      </w:r>
      <w:proofErr w:type="gramEnd"/>
      <w:r w:rsidRPr="007C385F">
        <w:rPr>
          <w:rFonts w:ascii="Consolas" w:eastAsia="Times New Roman" w:hAnsi="Consolas" w:cs="Times New Roman"/>
          <w:color w:val="B5CEA8"/>
          <w:sz w:val="24"/>
          <w:szCs w:val="21"/>
          <w:lang w:val="en-IN" w:eastAsia="en-IN"/>
        </w:rPr>
        <w:t>200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513BCDA7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response.write(</w:t>
      </w:r>
      <w:proofErr w:type="gramEnd"/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"Hello, this is dog"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7E4D6591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response.end(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7A3E6D13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});</w:t>
      </w:r>
    </w:p>
    <w:p w14:paraId="47EB666A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2CC4DBBB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server.listen(</w:t>
      </w:r>
      <w:proofErr w:type="gramEnd"/>
      <w:r w:rsidRPr="007C385F">
        <w:rPr>
          <w:rFonts w:ascii="Consolas" w:eastAsia="Times New Roman" w:hAnsi="Consolas" w:cs="Times New Roman"/>
          <w:color w:val="B5CEA8"/>
          <w:sz w:val="24"/>
          <w:szCs w:val="21"/>
          <w:lang w:val="en-IN" w:eastAsia="en-IN"/>
        </w:rPr>
        <w:t>8080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172E6C01" w14:textId="77777777" w:rsidR="004E485A" w:rsidRPr="007C385F" w:rsidRDefault="004E485A" w:rsidP="004E4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69F0CA36" w14:textId="77777777" w:rsidR="004E485A" w:rsidRPr="00097EDF" w:rsidRDefault="004E485A" w:rsidP="009D3948">
      <w:pPr>
        <w:pStyle w:val="ListBullet"/>
        <w:numPr>
          <w:ilvl w:val="0"/>
          <w:numId w:val="0"/>
        </w:numPr>
        <w:ind w:left="216"/>
        <w:rPr>
          <w:sz w:val="24"/>
          <w:szCs w:val="24"/>
        </w:rPr>
      </w:pPr>
    </w:p>
    <w:p w14:paraId="13558FF2" w14:textId="1D78D647" w:rsidR="00555070" w:rsidRPr="00191FF8" w:rsidRDefault="00555070" w:rsidP="00555070">
      <w:pPr>
        <w:pStyle w:val="Heading1"/>
        <w:rPr>
          <w:rFonts w:ascii="Cambria" w:hAnsi="Cambria"/>
        </w:rPr>
      </w:pPr>
      <w:r>
        <w:rPr>
          <w:rFonts w:ascii="Cambria" w:hAnsi="Cambria"/>
        </w:rPr>
        <w:lastRenderedPageBreak/>
        <w:t>Challenge 4</w:t>
      </w:r>
      <w:r w:rsidRPr="00191FF8">
        <w:rPr>
          <w:rFonts w:ascii="Cambria" w:hAnsi="Cambria"/>
        </w:rPr>
        <w:t>:</w:t>
      </w:r>
    </w:p>
    <w:p w14:paraId="547FE7FE" w14:textId="6592BD48" w:rsidR="00555070" w:rsidRPr="00191FF8" w:rsidRDefault="00155B0A" w:rsidP="00555070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Listening Twice </w:t>
      </w:r>
    </w:p>
    <w:p w14:paraId="75847D7F" w14:textId="77777777" w:rsidR="002E7A4D" w:rsidRPr="002E7A4D" w:rsidRDefault="002E7A4D" w:rsidP="002E7A4D">
      <w:pPr>
        <w:pStyle w:val="ListBullet"/>
        <w:numPr>
          <w:ilvl w:val="0"/>
          <w:numId w:val="0"/>
        </w:numPr>
        <w:ind w:left="216" w:hanging="216"/>
      </w:pPr>
      <w:r w:rsidRPr="002E7A4D">
        <w:rPr>
          <w:sz w:val="24"/>
          <w:szCs w:val="24"/>
        </w:rPr>
        <w:t xml:space="preserve">Who said you </w:t>
      </w:r>
      <w:proofErr w:type="gramStart"/>
      <w:r w:rsidRPr="002E7A4D">
        <w:rPr>
          <w:sz w:val="24"/>
          <w:szCs w:val="24"/>
        </w:rPr>
        <w:t>can</w:t>
      </w:r>
      <w:proofErr w:type="gramEnd"/>
      <w:r w:rsidRPr="002E7A4D">
        <w:rPr>
          <w:sz w:val="24"/>
          <w:szCs w:val="24"/>
        </w:rPr>
        <w:t xml:space="preserve"> only listen for an event once?</w:t>
      </w:r>
    </w:p>
    <w:p w14:paraId="093CC7E3" w14:textId="77777777" w:rsidR="00155198" w:rsidRDefault="00155198" w:rsidP="00155198">
      <w:pPr>
        <w:pStyle w:val="ListBullet"/>
      </w:pPr>
      <w:r>
        <w:t>Add a second 'request' handler to the HTTP server.</w:t>
      </w:r>
    </w:p>
    <w:p w14:paraId="2F190694" w14:textId="2C9E33B3" w:rsidR="00555070" w:rsidRDefault="00155198" w:rsidP="00155198">
      <w:pPr>
        <w:pStyle w:val="ListBullet"/>
      </w:pPr>
      <w:r>
        <w:t xml:space="preserve">From inside of the new handler, log the message "New request coming in..." using </w:t>
      </w:r>
      <w:proofErr w:type="gramStart"/>
      <w:r>
        <w:t>console.log(</w:t>
      </w:r>
      <w:proofErr w:type="gramEnd"/>
      <w:r>
        <w:t>).</w:t>
      </w:r>
    </w:p>
    <w:p w14:paraId="3F03F4AA" w14:textId="0D46BE8F" w:rsidR="00C91406" w:rsidRDefault="00C91406" w:rsidP="005C259A">
      <w:pPr>
        <w:pStyle w:val="ListBullet"/>
        <w:numPr>
          <w:ilvl w:val="0"/>
          <w:numId w:val="0"/>
        </w:numPr>
        <w:ind w:left="216"/>
      </w:pPr>
    </w:p>
    <w:p w14:paraId="4A7B1EDE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C91406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C91406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http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705C0550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1544B6AA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server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C91406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.createServer();</w:t>
      </w:r>
    </w:p>
    <w:p w14:paraId="0820611E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server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.on(</w:t>
      </w:r>
      <w:proofErr w:type="gramEnd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C91406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request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function(</w:t>
      </w:r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request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5D3A68B4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.writeHead(</w:t>
      </w:r>
      <w:proofErr w:type="gramEnd"/>
      <w:r w:rsidRPr="00C91406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200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24CFB30F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.write(</w:t>
      </w:r>
      <w:proofErr w:type="gramEnd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"</w:t>
      </w:r>
      <w:r w:rsidRPr="00C91406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Hello, this is dog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");</w:t>
      </w:r>
    </w:p>
    <w:p w14:paraId="4F150EFB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.end(</w:t>
      </w:r>
      <w:proofErr w:type="gramEnd"/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75EC866D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});</w:t>
      </w:r>
    </w:p>
    <w:p w14:paraId="0DEDFC3C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DF24E5A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C91406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server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.listen(</w:t>
      </w:r>
      <w:proofErr w:type="gramEnd"/>
      <w:r w:rsidRPr="00C91406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8080</w:t>
      </w:r>
      <w:r w:rsidRPr="00C91406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53B4DA9D" w14:textId="77777777" w:rsidR="00C91406" w:rsidRPr="00C91406" w:rsidRDefault="00C91406" w:rsidP="00C91406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6E0930B7" w14:textId="77777777" w:rsidR="00C91406" w:rsidRPr="00155198" w:rsidRDefault="00C91406" w:rsidP="005C259A">
      <w:pPr>
        <w:pStyle w:val="ListBullet"/>
        <w:numPr>
          <w:ilvl w:val="0"/>
          <w:numId w:val="0"/>
        </w:numPr>
        <w:ind w:left="216"/>
      </w:pPr>
    </w:p>
    <w:p w14:paraId="1BC57611" w14:textId="53ACE03A" w:rsidR="00A24457" w:rsidRPr="00191FF8" w:rsidRDefault="00A72F50" w:rsidP="00A24457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5</w:t>
      </w:r>
      <w:r w:rsidR="00A24457" w:rsidRPr="00191FF8">
        <w:rPr>
          <w:rFonts w:ascii="Cambria" w:hAnsi="Cambria"/>
        </w:rPr>
        <w:t>:</w:t>
      </w:r>
    </w:p>
    <w:p w14:paraId="014F1CAE" w14:textId="786A0DF8" w:rsidR="00A24457" w:rsidRPr="00191FF8" w:rsidRDefault="00A24457" w:rsidP="00A24457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Listening </w:t>
      </w:r>
      <w:r w:rsidR="000B2156">
        <w:rPr>
          <w:rFonts w:ascii="Cambria" w:hAnsi="Cambria"/>
          <w:b/>
          <w:bCs/>
          <w:sz w:val="32"/>
          <w:szCs w:val="32"/>
        </w:rPr>
        <w:t xml:space="preserve">for Close </w:t>
      </w:r>
      <w:r>
        <w:rPr>
          <w:rFonts w:ascii="Cambria" w:hAnsi="Cambria"/>
          <w:b/>
          <w:bCs/>
          <w:sz w:val="32"/>
          <w:szCs w:val="32"/>
        </w:rPr>
        <w:t xml:space="preserve"> </w:t>
      </w:r>
    </w:p>
    <w:p w14:paraId="0482A763" w14:textId="77777777" w:rsidR="00C014E5" w:rsidRPr="00C014E5" w:rsidRDefault="00C014E5" w:rsidP="00C014E5">
      <w:pPr>
        <w:pStyle w:val="ListBullet"/>
        <w:numPr>
          <w:ilvl w:val="0"/>
          <w:numId w:val="0"/>
        </w:numPr>
      </w:pPr>
      <w:proofErr w:type="gramStart"/>
      <w:r w:rsidRPr="00C014E5">
        <w:rPr>
          <w:sz w:val="24"/>
          <w:szCs w:val="24"/>
        </w:rPr>
        <w:t>Like</w:t>
      </w:r>
      <w:proofErr w:type="gramEnd"/>
      <w:r w:rsidRPr="00C014E5">
        <w:rPr>
          <w:sz w:val="24"/>
          <w:szCs w:val="24"/>
        </w:rPr>
        <w:t xml:space="preserve"> our parents always used to say, listening is more important than talking! Modify the server so that we know when </w:t>
      </w:r>
      <w:proofErr w:type="gramStart"/>
      <w:r w:rsidRPr="00C014E5">
        <w:rPr>
          <w:sz w:val="24"/>
          <w:szCs w:val="24"/>
        </w:rPr>
        <w:t>it's</w:t>
      </w:r>
      <w:proofErr w:type="gramEnd"/>
      <w:r w:rsidRPr="00C014E5">
        <w:rPr>
          <w:sz w:val="24"/>
          <w:szCs w:val="24"/>
        </w:rPr>
        <w:t xml:space="preserve"> closed down.</w:t>
      </w:r>
    </w:p>
    <w:p w14:paraId="5775E52C" w14:textId="77777777" w:rsidR="00DA26C9" w:rsidRDefault="00401FA8" w:rsidP="00DA26C9">
      <w:pPr>
        <w:pStyle w:val="ListBullet"/>
      </w:pPr>
      <w:r>
        <w:t>Listen for the 'close' event on the server. The event listener should take a callback func</w:t>
      </w:r>
      <w:r w:rsidR="00DA26C9">
        <w:t>tion that accepts no arguments.</w:t>
      </w:r>
    </w:p>
    <w:p w14:paraId="328F4D8F" w14:textId="13389485" w:rsidR="00326E8E" w:rsidRDefault="00401FA8" w:rsidP="00CD68ED">
      <w:pPr>
        <w:pStyle w:val="ListBullet"/>
      </w:pPr>
      <w:r>
        <w:t>Inside the 'close' callback, log the message "Closing down the server..."</w:t>
      </w:r>
    </w:p>
    <w:p w14:paraId="25B85174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</w:pPr>
    </w:p>
    <w:p w14:paraId="2B198624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var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 http = require(</w:t>
      </w:r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'http'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0D3BD2FF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4B1A31CA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var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 server = http.createServer();</w:t>
      </w:r>
    </w:p>
    <w:p w14:paraId="46F4F237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3DFD0E09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server.on(</w:t>
      </w:r>
      <w:proofErr w:type="gramEnd"/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'request'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, </w:t>
      </w:r>
      <w:r w:rsidRPr="007C385F">
        <w:rPr>
          <w:rFonts w:ascii="Consolas" w:eastAsia="Times New Roman" w:hAnsi="Consolas" w:cs="Times New Roman"/>
          <w:color w:val="569CD6"/>
          <w:sz w:val="24"/>
          <w:szCs w:val="21"/>
          <w:lang w:val="en-IN" w:eastAsia="en-IN"/>
        </w:rPr>
        <w:t>function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(request, response) {</w:t>
      </w:r>
    </w:p>
    <w:p w14:paraId="301031E2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response.writeHead(</w:t>
      </w:r>
      <w:proofErr w:type="gramEnd"/>
      <w:r w:rsidRPr="007C385F">
        <w:rPr>
          <w:rFonts w:ascii="Consolas" w:eastAsia="Times New Roman" w:hAnsi="Consolas" w:cs="Times New Roman"/>
          <w:color w:val="B5CEA8"/>
          <w:sz w:val="24"/>
          <w:szCs w:val="21"/>
          <w:lang w:val="en-IN" w:eastAsia="en-IN"/>
        </w:rPr>
        <w:t>200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785670EE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response.write(</w:t>
      </w:r>
      <w:proofErr w:type="gramEnd"/>
      <w:r w:rsidRPr="007C385F">
        <w:rPr>
          <w:rFonts w:ascii="Consolas" w:eastAsia="Times New Roman" w:hAnsi="Consolas" w:cs="Times New Roman"/>
          <w:color w:val="CE9178"/>
          <w:sz w:val="24"/>
          <w:szCs w:val="21"/>
          <w:lang w:val="en-IN" w:eastAsia="en-IN"/>
        </w:rPr>
        <w:t>"Hello, this is dog"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273765C1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 xml:space="preserve">  </w:t>
      </w: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response.end(</w:t>
      </w:r>
      <w:proofErr w:type="gramEnd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13476A5E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});</w:t>
      </w:r>
    </w:p>
    <w:p w14:paraId="35C8560A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619998D2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  <w:proofErr w:type="gramStart"/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server.listen(</w:t>
      </w:r>
      <w:proofErr w:type="gramEnd"/>
      <w:r w:rsidRPr="007C385F">
        <w:rPr>
          <w:rFonts w:ascii="Consolas" w:eastAsia="Times New Roman" w:hAnsi="Consolas" w:cs="Times New Roman"/>
          <w:color w:val="B5CEA8"/>
          <w:sz w:val="24"/>
          <w:szCs w:val="21"/>
          <w:lang w:val="en-IN" w:eastAsia="en-IN"/>
        </w:rPr>
        <w:t>8080</w:t>
      </w:r>
      <w:r w:rsidRPr="007C385F"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  <w:t>);</w:t>
      </w:r>
    </w:p>
    <w:p w14:paraId="5C888C4D" w14:textId="77777777" w:rsidR="00CD68ED" w:rsidRPr="007C385F" w:rsidRDefault="00CD68ED" w:rsidP="00CD68ED">
      <w:pPr>
        <w:shd w:val="clear" w:color="auto" w:fill="262626" w:themeFill="text2" w:themeFillShade="80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val="en-IN" w:eastAsia="en-IN"/>
        </w:rPr>
      </w:pPr>
    </w:p>
    <w:p w14:paraId="05366E8E" w14:textId="77777777" w:rsidR="00CD68ED" w:rsidRPr="00155198" w:rsidRDefault="00CD68ED" w:rsidP="00401FA8">
      <w:pPr>
        <w:pStyle w:val="ListBullet"/>
        <w:numPr>
          <w:ilvl w:val="0"/>
          <w:numId w:val="0"/>
        </w:numPr>
        <w:ind w:left="216"/>
      </w:pPr>
    </w:p>
    <w:p w14:paraId="2E62793F" w14:textId="5ED2A691" w:rsidR="00BB00D3" w:rsidRDefault="00BB00D3" w:rsidP="00BB00D3">
      <w:pPr>
        <w:pStyle w:val="Heading1"/>
        <w:rPr>
          <w:rFonts w:ascii="Cambria" w:hAnsi="Cambria"/>
          <w:sz w:val="40"/>
          <w:u w:val="single"/>
        </w:rPr>
      </w:pPr>
      <w:r w:rsidRPr="00A30578">
        <w:rPr>
          <w:rFonts w:ascii="Cambria" w:hAnsi="Cambria"/>
          <w:color w:val="595959" w:themeColor="text1" w:themeTint="A6"/>
          <w:sz w:val="40"/>
          <w:u w:val="single"/>
        </w:rPr>
        <w:lastRenderedPageBreak/>
        <w:t>Streams</w:t>
      </w:r>
      <w:r>
        <w:rPr>
          <w:rFonts w:ascii="Cambria" w:hAnsi="Cambria"/>
          <w:sz w:val="40"/>
          <w:u w:val="single"/>
        </w:rPr>
        <w:t xml:space="preserve"> </w:t>
      </w:r>
    </w:p>
    <w:p w14:paraId="7436AC01" w14:textId="397296DB" w:rsidR="00A24457" w:rsidRDefault="00A24457" w:rsidP="00A26BCF">
      <w:pPr>
        <w:pStyle w:val="Heading1"/>
        <w:rPr>
          <w:rFonts w:ascii="Cambria" w:hAnsi="Cambria"/>
          <w:sz w:val="40"/>
          <w:u w:val="single"/>
        </w:rPr>
      </w:pPr>
    </w:p>
    <w:p w14:paraId="1C40563F" w14:textId="1E676D6D" w:rsidR="00F05CE4" w:rsidRPr="00191FF8" w:rsidRDefault="004B531E" w:rsidP="00F05CE4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1</w:t>
      </w:r>
      <w:r w:rsidR="00F05CE4" w:rsidRPr="00191FF8">
        <w:rPr>
          <w:rFonts w:ascii="Cambria" w:hAnsi="Cambria"/>
        </w:rPr>
        <w:t>:</w:t>
      </w:r>
    </w:p>
    <w:p w14:paraId="6B397817" w14:textId="7EC758AC" w:rsidR="00F05CE4" w:rsidRPr="00191FF8" w:rsidRDefault="00E01510" w:rsidP="00F05CE4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File Piping</w:t>
      </w:r>
    </w:p>
    <w:p w14:paraId="77C3A134" w14:textId="018A81E3" w:rsidR="00EC647E" w:rsidRPr="00EC647E" w:rsidRDefault="00EC647E" w:rsidP="00EC647E">
      <w:pPr>
        <w:pStyle w:val="ListBullet"/>
        <w:numPr>
          <w:ilvl w:val="0"/>
          <w:numId w:val="0"/>
        </w:numPr>
      </w:pPr>
      <w:r w:rsidRPr="00EC647E">
        <w:rPr>
          <w:sz w:val="24"/>
          <w:szCs w:val="24"/>
        </w:rPr>
        <w:t xml:space="preserve">Instead of manually listening for the 'readable' event on the Readable stream, </w:t>
      </w:r>
      <w:proofErr w:type="gramStart"/>
      <w:r w:rsidRPr="00EC647E">
        <w:rPr>
          <w:sz w:val="24"/>
          <w:szCs w:val="24"/>
        </w:rPr>
        <w:t>let's</w:t>
      </w:r>
      <w:proofErr w:type="gramEnd"/>
      <w:r w:rsidRPr="00EC647E">
        <w:rPr>
          <w:sz w:val="24"/>
          <w:szCs w:val="24"/>
        </w:rPr>
        <w:t xml:space="preserve"> use pipe to read from the stream and write directly to process.stdout.</w:t>
      </w:r>
    </w:p>
    <w:p w14:paraId="5771FEB9" w14:textId="77777777" w:rsidR="00DA26C9" w:rsidRDefault="00DA26C9" w:rsidP="00DA26C9">
      <w:pPr>
        <w:pStyle w:val="ListBullet"/>
      </w:pPr>
      <w:r>
        <w:t>Start by removing the code for the readable handler.</w:t>
      </w:r>
    </w:p>
    <w:p w14:paraId="4D121644" w14:textId="4B367DAE" w:rsidR="002C4252" w:rsidRDefault="00DA26C9" w:rsidP="002C4252">
      <w:pPr>
        <w:pStyle w:val="ListBullet"/>
      </w:pPr>
      <w:r>
        <w:t xml:space="preserve">Call </w:t>
      </w:r>
      <w:proofErr w:type="gramStart"/>
      <w:r>
        <w:t>file.pipe(</w:t>
      </w:r>
      <w:proofErr w:type="gramEnd"/>
      <w:r>
        <w:t>), passing it the stream to write to.</w:t>
      </w:r>
    </w:p>
    <w:p w14:paraId="71D83E59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2C4252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0FDCC2D6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232B51CD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.createReadStream('</w:t>
      </w:r>
      <w:r w:rsidRPr="002C4252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fruits.txt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4FEDF8F1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7741CB9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.on(</w:t>
      </w:r>
      <w:proofErr w:type="gramEnd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2C4252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readable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function(){</w:t>
      </w:r>
    </w:p>
    <w:p w14:paraId="3C7EE9FB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chunk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;</w:t>
      </w:r>
    </w:p>
    <w:p w14:paraId="6BE316ED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2C4252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while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(</w:t>
      </w:r>
      <w:proofErr w:type="gramEnd"/>
      <w:r w:rsidRPr="002C4252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null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!==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(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chunk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.read())){</w:t>
      </w:r>
    </w:p>
    <w:p w14:paraId="01F36CA6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  </w:t>
      </w:r>
      <w:proofErr w:type="gramStart"/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console.log(</w:t>
      </w:r>
      <w:proofErr w:type="gramEnd"/>
      <w:r w:rsidRPr="002C4252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chunk</w:t>
      </w: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.toString());</w:t>
      </w:r>
    </w:p>
    <w:p w14:paraId="729BDB2B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}</w:t>
      </w:r>
    </w:p>
    <w:p w14:paraId="6033E9AC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2C4252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});</w:t>
      </w:r>
    </w:p>
    <w:p w14:paraId="42984F5D" w14:textId="77777777" w:rsidR="002C4252" w:rsidRPr="002C4252" w:rsidRDefault="002C4252" w:rsidP="002C4252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6969BEEE" w14:textId="04F7F1DF" w:rsidR="00DA26C9" w:rsidRPr="00155198" w:rsidRDefault="00DA26C9" w:rsidP="002C4252">
      <w:pPr>
        <w:pStyle w:val="ListBullet"/>
        <w:numPr>
          <w:ilvl w:val="0"/>
          <w:numId w:val="0"/>
        </w:numPr>
      </w:pPr>
    </w:p>
    <w:p w14:paraId="5FBB0338" w14:textId="649FF038" w:rsidR="00AE5C0F" w:rsidRPr="00191FF8" w:rsidRDefault="00AE5C0F" w:rsidP="00AE5C0F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2</w:t>
      </w:r>
      <w:r w:rsidRPr="00191FF8">
        <w:rPr>
          <w:rFonts w:ascii="Cambria" w:hAnsi="Cambria"/>
        </w:rPr>
        <w:t>:</w:t>
      </w:r>
    </w:p>
    <w:p w14:paraId="2477722F" w14:textId="7A3FBFAF" w:rsidR="00AE5C0F" w:rsidRPr="00191FF8" w:rsidRDefault="00956DEE" w:rsidP="00AE5C0F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Fixing</w:t>
      </w:r>
      <w:r w:rsidR="00AE5C0F">
        <w:rPr>
          <w:rFonts w:ascii="Cambria" w:hAnsi="Cambria"/>
          <w:b/>
          <w:bCs/>
          <w:sz w:val="32"/>
          <w:szCs w:val="32"/>
        </w:rPr>
        <w:t xml:space="preserve"> P</w:t>
      </w:r>
      <w:r>
        <w:rPr>
          <w:rFonts w:ascii="Cambria" w:hAnsi="Cambria"/>
          <w:b/>
          <w:bCs/>
          <w:sz w:val="32"/>
          <w:szCs w:val="32"/>
        </w:rPr>
        <w:t>ipe</w:t>
      </w:r>
    </w:p>
    <w:p w14:paraId="0541E598" w14:textId="77777777" w:rsidR="00D01CA9" w:rsidRPr="00D01CA9" w:rsidRDefault="00D01CA9" w:rsidP="00D01CA9">
      <w:pPr>
        <w:pStyle w:val="ListBullet"/>
        <w:numPr>
          <w:ilvl w:val="0"/>
          <w:numId w:val="0"/>
        </w:numPr>
        <w:ind w:left="216" w:hanging="216"/>
      </w:pPr>
      <w:r w:rsidRPr="00D01CA9">
        <w:rPr>
          <w:sz w:val="24"/>
          <w:szCs w:val="24"/>
        </w:rPr>
        <w:t>The following code will throw an error because pipe automatically closed our writable stream.</w:t>
      </w:r>
    </w:p>
    <w:p w14:paraId="6B5D28B0" w14:textId="52042C30" w:rsidR="007F29A5" w:rsidRDefault="00D01CA9" w:rsidP="007F29A5">
      <w:pPr>
        <w:pStyle w:val="ListBullet"/>
      </w:pPr>
      <w:proofErr w:type="gramStart"/>
      <w:r w:rsidRPr="00D01CA9">
        <w:t>You'll</w:t>
      </w:r>
      <w:proofErr w:type="gramEnd"/>
      <w:r w:rsidRPr="00D01CA9">
        <w:t xml:space="preserve"> need to consult the pipe documentation to figure out the option which keeps the Write stream open and dispatches the end event.</w:t>
      </w:r>
    </w:p>
    <w:p w14:paraId="558ADB34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7F29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4B084ABB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1827D6E8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.createReadStream('</w:t>
      </w:r>
      <w:r w:rsidRPr="007F29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origin.txt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4B6C3622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destFile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.createWriteStream('</w:t>
      </w:r>
      <w:r w:rsidRPr="007F29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destination.txt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11658481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7E990DA5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.on(</w:t>
      </w:r>
      <w:proofErr w:type="gramEnd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7F29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end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', function () {</w:t>
      </w:r>
    </w:p>
    <w:p w14:paraId="50AD6967" w14:textId="77777777" w:rsidR="007F29A5" w:rsidRP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7F29A5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destFile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.end(</w:t>
      </w:r>
      <w:proofErr w:type="gramEnd"/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</w:t>
      </w:r>
      <w:r w:rsidRPr="007F29A5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Finished!</w:t>
      </w: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27B17501" w14:textId="2264D13D" w:rsidR="007F29A5" w:rsidRDefault="007F29A5" w:rsidP="007F29A5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7F29A5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});</w:t>
      </w:r>
    </w:p>
    <w:p w14:paraId="2278C37A" w14:textId="77777777" w:rsidR="007F29A5" w:rsidRDefault="007F29A5" w:rsidP="00AC4515">
      <w:pPr>
        <w:pStyle w:val="Heading1"/>
        <w:rPr>
          <w:rFonts w:ascii="Consolas" w:eastAsia="Times New Roman" w:hAnsi="Consolas" w:cs="Times New Roman"/>
          <w:b w:val="0"/>
          <w:color w:val="F2F2F2"/>
          <w:sz w:val="24"/>
          <w:szCs w:val="24"/>
          <w:lang w:val="en-IN" w:eastAsia="en-IN"/>
        </w:rPr>
      </w:pPr>
    </w:p>
    <w:p w14:paraId="664FBEF5" w14:textId="5990C8EB" w:rsidR="00AC4515" w:rsidRPr="00191FF8" w:rsidRDefault="00AC4515" w:rsidP="00AC4515">
      <w:pPr>
        <w:pStyle w:val="Heading1"/>
        <w:rPr>
          <w:rFonts w:ascii="Cambria" w:hAnsi="Cambria"/>
        </w:rPr>
      </w:pPr>
      <w:r>
        <w:rPr>
          <w:rFonts w:ascii="Cambria" w:hAnsi="Cambria"/>
        </w:rPr>
        <w:t>Challenge 3</w:t>
      </w:r>
      <w:r w:rsidRPr="00191FF8">
        <w:rPr>
          <w:rFonts w:ascii="Cambria" w:hAnsi="Cambria"/>
        </w:rPr>
        <w:t>:</w:t>
      </w:r>
    </w:p>
    <w:p w14:paraId="1C5DABFA" w14:textId="27978BD9" w:rsidR="00AC4515" w:rsidRPr="00191FF8" w:rsidRDefault="00572872" w:rsidP="00AC4515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Download Server </w:t>
      </w:r>
    </w:p>
    <w:p w14:paraId="05007AA7" w14:textId="77777777" w:rsidR="00D91B67" w:rsidRPr="00D91B67" w:rsidRDefault="00D91B67" w:rsidP="00D91B67">
      <w:pPr>
        <w:pStyle w:val="ListBullet"/>
        <w:numPr>
          <w:ilvl w:val="0"/>
          <w:numId w:val="0"/>
        </w:numPr>
        <w:ind w:left="216" w:hanging="216"/>
      </w:pPr>
      <w:proofErr w:type="gramStart"/>
      <w:r w:rsidRPr="00D91B67">
        <w:rPr>
          <w:sz w:val="24"/>
          <w:szCs w:val="24"/>
        </w:rPr>
        <w:t>Let's</w:t>
      </w:r>
      <w:proofErr w:type="gramEnd"/>
      <w:r w:rsidRPr="00D91B67">
        <w:rPr>
          <w:sz w:val="24"/>
          <w:szCs w:val="24"/>
        </w:rPr>
        <w:t xml:space="preserve"> create an HTTP server that will serve index.html.</w:t>
      </w:r>
    </w:p>
    <w:p w14:paraId="3E82B018" w14:textId="0BB04D6C" w:rsidR="0095601A" w:rsidRPr="00155198" w:rsidRDefault="00D91B67" w:rsidP="005B5463">
      <w:pPr>
        <w:pStyle w:val="ListBullet"/>
      </w:pPr>
      <w:r w:rsidRPr="00D91B67">
        <w:t>Use pipe() to send index.html to the response.</w:t>
      </w:r>
      <w:bookmarkStart w:id="0" w:name="_GoBack"/>
      <w:bookmarkEnd w:id="0"/>
    </w:p>
    <w:p w14:paraId="2B63BA6B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5B5463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fs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2BF36726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require('</w:t>
      </w:r>
      <w:r w:rsidRPr="005B5463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http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33C8F333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3F26AF90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proofErr w:type="gramStart"/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http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.createServer(</w:t>
      </w:r>
      <w:proofErr w:type="gramEnd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function(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request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 {</w:t>
      </w:r>
    </w:p>
    <w:p w14:paraId="4A29FE74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response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.writeHead(</w:t>
      </w:r>
      <w:proofErr w:type="gramEnd"/>
      <w:r w:rsidRPr="005B5463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200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, {'</w:t>
      </w:r>
      <w:r w:rsidRPr="005B5463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Content-Type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': '</w:t>
      </w:r>
      <w:r w:rsidRPr="005B5463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text/html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'});</w:t>
      </w:r>
    </w:p>
    <w:p w14:paraId="48138B7F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30DB5B6F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  <w:proofErr w:type="gramStart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var</w:t>
      </w:r>
      <w:proofErr w:type="gramEnd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file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E695BD"/>
          <w:sz w:val="24"/>
          <w:szCs w:val="24"/>
          <w:lang w:val="en-IN" w:eastAsia="en-IN"/>
        </w:rPr>
        <w:t>=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</w:t>
      </w:r>
      <w:r w:rsidRPr="005B5463">
        <w:rPr>
          <w:rFonts w:ascii="Consolas" w:eastAsia="Times New Roman" w:hAnsi="Consolas" w:cs="Times New Roman"/>
          <w:color w:val="8AC7E6"/>
          <w:sz w:val="24"/>
          <w:szCs w:val="24"/>
          <w:lang w:val="en-IN" w:eastAsia="en-IN"/>
        </w:rPr>
        <w:t>fs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.createReadStream('</w:t>
      </w:r>
      <w:r w:rsidRPr="005B5463">
        <w:rPr>
          <w:rFonts w:ascii="Consolas" w:eastAsia="Times New Roman" w:hAnsi="Consolas" w:cs="Times New Roman"/>
          <w:color w:val="B8CC7A"/>
          <w:sz w:val="24"/>
          <w:szCs w:val="24"/>
          <w:lang w:val="en-IN" w:eastAsia="en-IN"/>
        </w:rPr>
        <w:t>index.html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');</w:t>
      </w:r>
    </w:p>
    <w:p w14:paraId="6A4F720F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  </w:t>
      </w:r>
    </w:p>
    <w:p w14:paraId="04D7A742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}).</w:t>
      </w:r>
      <w:proofErr w:type="gramStart"/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listen(</w:t>
      </w:r>
      <w:proofErr w:type="gramEnd"/>
      <w:r w:rsidRPr="005B5463">
        <w:rPr>
          <w:rFonts w:ascii="Consolas" w:eastAsia="Times New Roman" w:hAnsi="Consolas" w:cs="Times New Roman"/>
          <w:color w:val="FF9466"/>
          <w:sz w:val="24"/>
          <w:szCs w:val="24"/>
          <w:lang w:val="en-IN" w:eastAsia="en-IN"/>
        </w:rPr>
        <w:t>8080</w:t>
      </w:r>
      <w:r w:rsidRPr="005B5463"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  <w:t>);</w:t>
      </w:r>
    </w:p>
    <w:p w14:paraId="6038417A" w14:textId="77777777" w:rsidR="005B5463" w:rsidRPr="005B5463" w:rsidRDefault="005B5463" w:rsidP="005B5463">
      <w:pPr>
        <w:shd w:val="clear" w:color="auto" w:fill="262626" w:themeFill="text2" w:themeFillShade="80"/>
        <w:spacing w:after="0" w:line="330" w:lineRule="atLeast"/>
        <w:rPr>
          <w:rFonts w:ascii="Consolas" w:eastAsia="Times New Roman" w:hAnsi="Consolas" w:cs="Times New Roman"/>
          <w:color w:val="F2F2F2"/>
          <w:sz w:val="24"/>
          <w:szCs w:val="24"/>
          <w:lang w:val="en-IN" w:eastAsia="en-IN"/>
        </w:rPr>
      </w:pPr>
    </w:p>
    <w:p w14:paraId="3EDCF332" w14:textId="7628C6BF" w:rsidR="009965E2" w:rsidRPr="00220A31" w:rsidRDefault="009965E2" w:rsidP="00113852">
      <w:pPr>
        <w:pStyle w:val="ListBullet"/>
        <w:numPr>
          <w:ilvl w:val="0"/>
          <w:numId w:val="0"/>
        </w:numPr>
        <w:rPr>
          <w:rFonts w:ascii="Cambria" w:hAnsi="Cambria"/>
          <w:b/>
          <w:bCs/>
          <w:sz w:val="32"/>
          <w:szCs w:val="32"/>
        </w:rPr>
      </w:pPr>
    </w:p>
    <w:sectPr w:rsidR="009965E2" w:rsidRPr="00220A31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273F6" w14:textId="77777777" w:rsidR="00954E70" w:rsidRDefault="00954E70">
      <w:pPr>
        <w:spacing w:after="0"/>
      </w:pPr>
      <w:r>
        <w:separator/>
      </w:r>
    </w:p>
  </w:endnote>
  <w:endnote w:type="continuationSeparator" w:id="0">
    <w:p w14:paraId="75811D19" w14:textId="77777777" w:rsidR="00954E70" w:rsidRDefault="00954E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86374" w14:textId="58CDA2AE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B5463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68343" w14:textId="77777777" w:rsidR="00954E70" w:rsidRDefault="00954E70">
      <w:pPr>
        <w:spacing w:after="0"/>
      </w:pPr>
      <w:r>
        <w:separator/>
      </w:r>
    </w:p>
  </w:footnote>
  <w:footnote w:type="continuationSeparator" w:id="0">
    <w:p w14:paraId="044F667A" w14:textId="77777777" w:rsidR="00954E70" w:rsidRDefault="00954E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0trAwtjQzMrM0MzdW0lEKTi0uzszPAykwrQUAFSRHFCwAAAA="/>
  </w:docVars>
  <w:rsids>
    <w:rsidRoot w:val="00A9038B"/>
    <w:rsid w:val="0001225C"/>
    <w:rsid w:val="00021B80"/>
    <w:rsid w:val="000222F8"/>
    <w:rsid w:val="00032787"/>
    <w:rsid w:val="000330E7"/>
    <w:rsid w:val="000338C6"/>
    <w:rsid w:val="00054AEF"/>
    <w:rsid w:val="00097EDF"/>
    <w:rsid w:val="000A4F59"/>
    <w:rsid w:val="000B2156"/>
    <w:rsid w:val="000C0A05"/>
    <w:rsid w:val="000D2ADF"/>
    <w:rsid w:val="000E3350"/>
    <w:rsid w:val="000F4021"/>
    <w:rsid w:val="00106784"/>
    <w:rsid w:val="00113852"/>
    <w:rsid w:val="001363F8"/>
    <w:rsid w:val="00141A4C"/>
    <w:rsid w:val="00155198"/>
    <w:rsid w:val="00155B0A"/>
    <w:rsid w:val="001621A0"/>
    <w:rsid w:val="0016740E"/>
    <w:rsid w:val="00191FF8"/>
    <w:rsid w:val="001B29CF"/>
    <w:rsid w:val="001C35D5"/>
    <w:rsid w:val="001D6A13"/>
    <w:rsid w:val="001F36AE"/>
    <w:rsid w:val="00220A31"/>
    <w:rsid w:val="002609E0"/>
    <w:rsid w:val="00267BB0"/>
    <w:rsid w:val="0028220F"/>
    <w:rsid w:val="002B48CD"/>
    <w:rsid w:val="002C4252"/>
    <w:rsid w:val="002D53BD"/>
    <w:rsid w:val="002D7221"/>
    <w:rsid w:val="002E6798"/>
    <w:rsid w:val="002E7A4D"/>
    <w:rsid w:val="002F736F"/>
    <w:rsid w:val="0030231B"/>
    <w:rsid w:val="00313D6E"/>
    <w:rsid w:val="00324384"/>
    <w:rsid w:val="00326E8E"/>
    <w:rsid w:val="00353125"/>
    <w:rsid w:val="00356C14"/>
    <w:rsid w:val="00370FBE"/>
    <w:rsid w:val="003A4891"/>
    <w:rsid w:val="003C1B69"/>
    <w:rsid w:val="003D1512"/>
    <w:rsid w:val="003D2FFD"/>
    <w:rsid w:val="003E6782"/>
    <w:rsid w:val="003F745D"/>
    <w:rsid w:val="00401FA8"/>
    <w:rsid w:val="0040208C"/>
    <w:rsid w:val="00416B5F"/>
    <w:rsid w:val="00417092"/>
    <w:rsid w:val="00430CAD"/>
    <w:rsid w:val="00444662"/>
    <w:rsid w:val="00470778"/>
    <w:rsid w:val="00470E1D"/>
    <w:rsid w:val="004A2D8A"/>
    <w:rsid w:val="004A5444"/>
    <w:rsid w:val="004B450B"/>
    <w:rsid w:val="004B531E"/>
    <w:rsid w:val="004E485A"/>
    <w:rsid w:val="00513FCD"/>
    <w:rsid w:val="00555070"/>
    <w:rsid w:val="00572872"/>
    <w:rsid w:val="005813D6"/>
    <w:rsid w:val="005A3EF8"/>
    <w:rsid w:val="005B0011"/>
    <w:rsid w:val="005B5463"/>
    <w:rsid w:val="005B5E06"/>
    <w:rsid w:val="005C259A"/>
    <w:rsid w:val="005C4F80"/>
    <w:rsid w:val="00610518"/>
    <w:rsid w:val="00617B26"/>
    <w:rsid w:val="006270A9"/>
    <w:rsid w:val="00630F29"/>
    <w:rsid w:val="00632D56"/>
    <w:rsid w:val="0065177B"/>
    <w:rsid w:val="0066253A"/>
    <w:rsid w:val="00666020"/>
    <w:rsid w:val="00675956"/>
    <w:rsid w:val="00681034"/>
    <w:rsid w:val="006826B4"/>
    <w:rsid w:val="00686888"/>
    <w:rsid w:val="00690724"/>
    <w:rsid w:val="006A32D1"/>
    <w:rsid w:val="006D722E"/>
    <w:rsid w:val="00734A72"/>
    <w:rsid w:val="007543EF"/>
    <w:rsid w:val="00773831"/>
    <w:rsid w:val="007777DA"/>
    <w:rsid w:val="00777A1A"/>
    <w:rsid w:val="00781EF7"/>
    <w:rsid w:val="007C0DBA"/>
    <w:rsid w:val="007C3269"/>
    <w:rsid w:val="007E4E8D"/>
    <w:rsid w:val="007F29A5"/>
    <w:rsid w:val="00816216"/>
    <w:rsid w:val="00821505"/>
    <w:rsid w:val="0082453B"/>
    <w:rsid w:val="00833BEA"/>
    <w:rsid w:val="00837AB8"/>
    <w:rsid w:val="00844AA5"/>
    <w:rsid w:val="008454C6"/>
    <w:rsid w:val="00846708"/>
    <w:rsid w:val="0087734B"/>
    <w:rsid w:val="008832A5"/>
    <w:rsid w:val="00886858"/>
    <w:rsid w:val="008903FE"/>
    <w:rsid w:val="008A0B78"/>
    <w:rsid w:val="008A3588"/>
    <w:rsid w:val="008B7AC2"/>
    <w:rsid w:val="008C1FA6"/>
    <w:rsid w:val="008C3EDA"/>
    <w:rsid w:val="008C7C17"/>
    <w:rsid w:val="008E0C30"/>
    <w:rsid w:val="008E0DA3"/>
    <w:rsid w:val="008E3F89"/>
    <w:rsid w:val="009348D6"/>
    <w:rsid w:val="00954E70"/>
    <w:rsid w:val="0095601A"/>
    <w:rsid w:val="00956DEE"/>
    <w:rsid w:val="00976391"/>
    <w:rsid w:val="00983CC4"/>
    <w:rsid w:val="009965E2"/>
    <w:rsid w:val="009A5466"/>
    <w:rsid w:val="009B5125"/>
    <w:rsid w:val="009C2C86"/>
    <w:rsid w:val="009D3948"/>
    <w:rsid w:val="009D5933"/>
    <w:rsid w:val="00A06717"/>
    <w:rsid w:val="00A13255"/>
    <w:rsid w:val="00A1715E"/>
    <w:rsid w:val="00A23B24"/>
    <w:rsid w:val="00A24457"/>
    <w:rsid w:val="00A2524D"/>
    <w:rsid w:val="00A26BCF"/>
    <w:rsid w:val="00A30578"/>
    <w:rsid w:val="00A34253"/>
    <w:rsid w:val="00A455AE"/>
    <w:rsid w:val="00A64B46"/>
    <w:rsid w:val="00A7110B"/>
    <w:rsid w:val="00A72F50"/>
    <w:rsid w:val="00A815BB"/>
    <w:rsid w:val="00A9038B"/>
    <w:rsid w:val="00A9781B"/>
    <w:rsid w:val="00A978C1"/>
    <w:rsid w:val="00AA6B11"/>
    <w:rsid w:val="00AB1525"/>
    <w:rsid w:val="00AC4515"/>
    <w:rsid w:val="00AD46F0"/>
    <w:rsid w:val="00AE5C0F"/>
    <w:rsid w:val="00AF14A1"/>
    <w:rsid w:val="00B12B0F"/>
    <w:rsid w:val="00B14103"/>
    <w:rsid w:val="00B461E9"/>
    <w:rsid w:val="00B9481F"/>
    <w:rsid w:val="00BA0F95"/>
    <w:rsid w:val="00BA35FB"/>
    <w:rsid w:val="00BA5E13"/>
    <w:rsid w:val="00BA66D9"/>
    <w:rsid w:val="00BB00D3"/>
    <w:rsid w:val="00BD4CF5"/>
    <w:rsid w:val="00BD5620"/>
    <w:rsid w:val="00BD768D"/>
    <w:rsid w:val="00BE1884"/>
    <w:rsid w:val="00BE7393"/>
    <w:rsid w:val="00BF621A"/>
    <w:rsid w:val="00C014E5"/>
    <w:rsid w:val="00C61F8E"/>
    <w:rsid w:val="00C81EF7"/>
    <w:rsid w:val="00C85D50"/>
    <w:rsid w:val="00C91406"/>
    <w:rsid w:val="00CA15D8"/>
    <w:rsid w:val="00CB5B81"/>
    <w:rsid w:val="00CC7763"/>
    <w:rsid w:val="00CD68ED"/>
    <w:rsid w:val="00D01CA9"/>
    <w:rsid w:val="00D126D9"/>
    <w:rsid w:val="00D1561A"/>
    <w:rsid w:val="00D15A1D"/>
    <w:rsid w:val="00D2245F"/>
    <w:rsid w:val="00D34055"/>
    <w:rsid w:val="00D4290B"/>
    <w:rsid w:val="00D85817"/>
    <w:rsid w:val="00D85FF7"/>
    <w:rsid w:val="00D91B67"/>
    <w:rsid w:val="00DA26C9"/>
    <w:rsid w:val="00DB6C18"/>
    <w:rsid w:val="00DD080E"/>
    <w:rsid w:val="00DD4ADB"/>
    <w:rsid w:val="00E01510"/>
    <w:rsid w:val="00E13AC7"/>
    <w:rsid w:val="00E4601A"/>
    <w:rsid w:val="00E62266"/>
    <w:rsid w:val="00E65AB1"/>
    <w:rsid w:val="00E80581"/>
    <w:rsid w:val="00E810C6"/>
    <w:rsid w:val="00E83E4B"/>
    <w:rsid w:val="00EC647E"/>
    <w:rsid w:val="00EF197D"/>
    <w:rsid w:val="00F01DA5"/>
    <w:rsid w:val="00F049FB"/>
    <w:rsid w:val="00F05CE4"/>
    <w:rsid w:val="00F258F2"/>
    <w:rsid w:val="00F27D91"/>
    <w:rsid w:val="00F77745"/>
    <w:rsid w:val="00F92EE1"/>
    <w:rsid w:val="00FA7491"/>
    <w:rsid w:val="00FC1945"/>
    <w:rsid w:val="00FD22C3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650EB"/>
  <w15:chartTrackingRefBased/>
  <w15:docId w15:val="{71DD772E-889A-49D2-BE6D-2979A64D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6D722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hawn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D6C6-A590-42C5-A078-3F39CE8E1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284</TotalTime>
  <Pages>7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Bhawna Gunwani</dc:creator>
  <cp:keywords/>
  <cp:lastModifiedBy>sakshidhameja15@gmail.com</cp:lastModifiedBy>
  <cp:revision>466</cp:revision>
  <dcterms:created xsi:type="dcterms:W3CDTF">2022-09-20T08:54:00Z</dcterms:created>
  <dcterms:modified xsi:type="dcterms:W3CDTF">2022-09-26T08:21:00Z</dcterms:modified>
  <cp:version/>
</cp:coreProperties>
</file>